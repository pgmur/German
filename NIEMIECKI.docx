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6E2" w:rsidRDefault="0021136D">
      <w:pPr>
        <w:pStyle w:val="Standard"/>
        <w:jc w:val="center"/>
      </w:pPr>
      <w:r>
        <w:rPr>
          <w:b/>
          <w:color w:val="002060"/>
          <w:sz w:val="72"/>
          <w:szCs w:val="24"/>
        </w:rPr>
        <w:t>NIEMIECKI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Ich bin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I am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Du bist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You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Er, Sie, Es ist</w:t>
      </w:r>
      <w:r>
        <w:rPr>
          <w:color w:val="C00000"/>
          <w:sz w:val="28"/>
          <w:szCs w:val="24"/>
        </w:rPr>
        <w:t xml:space="preserve">  </w:t>
      </w:r>
      <w:r>
        <w:rPr>
          <w:sz w:val="28"/>
          <w:szCs w:val="24"/>
        </w:rPr>
        <w:t>- he/she/it is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 xml:space="preserve">Ihr seid </w:t>
      </w:r>
      <w:r>
        <w:rPr>
          <w:b/>
          <w:sz w:val="28"/>
          <w:szCs w:val="24"/>
        </w:rPr>
        <w:t>–</w:t>
      </w:r>
      <w:r>
        <w:rPr>
          <w:sz w:val="28"/>
          <w:szCs w:val="24"/>
        </w:rPr>
        <w:t xml:space="preserve"> you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Wir sind</w:t>
      </w:r>
      <w:r>
        <w:rPr>
          <w:color w:val="C00000"/>
          <w:sz w:val="28"/>
          <w:szCs w:val="24"/>
        </w:rPr>
        <w:t xml:space="preserve"> – </w:t>
      </w:r>
      <w:r>
        <w:rPr>
          <w:sz w:val="28"/>
          <w:szCs w:val="24"/>
        </w:rPr>
        <w:t>we are</w:t>
      </w:r>
    </w:p>
    <w:p w:rsidR="00CE56E2" w:rsidRDefault="0021136D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center"/>
      </w:pPr>
      <w:r>
        <w:rPr>
          <w:b/>
          <w:color w:val="C00000"/>
          <w:sz w:val="28"/>
          <w:szCs w:val="24"/>
        </w:rPr>
        <w:t>Sie sind</w:t>
      </w:r>
      <w:r>
        <w:rPr>
          <w:color w:val="C00000"/>
          <w:sz w:val="28"/>
          <w:szCs w:val="24"/>
        </w:rPr>
        <w:t xml:space="preserve"> </w:t>
      </w:r>
      <w:r>
        <w:rPr>
          <w:sz w:val="28"/>
          <w:szCs w:val="24"/>
        </w:rPr>
        <w:t>– they are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Mein – </w:t>
      </w:r>
      <w:r>
        <w:rPr>
          <w:b/>
          <w:sz w:val="28"/>
          <w:szCs w:val="24"/>
        </w:rPr>
        <w:t>my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Dein/Deine – </w:t>
      </w:r>
      <w:r>
        <w:rPr>
          <w:b/>
          <w:sz w:val="28"/>
          <w:szCs w:val="24"/>
        </w:rPr>
        <w:t>your</w:t>
      </w:r>
    </w:p>
    <w:p w:rsidR="00BA1807" w:rsidRDefault="00BA1807">
      <w:pPr>
        <w:sectPr w:rsidR="00BA1807"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lastRenderedPageBreak/>
        <w:t>Ihr/Ihre –</w:t>
      </w:r>
      <w:r>
        <w:rPr>
          <w:b/>
          <w:sz w:val="28"/>
          <w:szCs w:val="24"/>
        </w:rPr>
        <w:t xml:space="preserve"> her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Sein/Seine – </w:t>
      </w:r>
      <w:r>
        <w:rPr>
          <w:b/>
          <w:sz w:val="28"/>
          <w:szCs w:val="24"/>
        </w:rPr>
        <w:t xml:space="preserve">his 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lastRenderedPageBreak/>
        <w:t xml:space="preserve">Euer – </w:t>
      </w:r>
      <w:r>
        <w:rPr>
          <w:b/>
          <w:sz w:val="28"/>
          <w:szCs w:val="24"/>
        </w:rPr>
        <w:t>your</w:t>
      </w:r>
    </w:p>
    <w:p w:rsidR="00CE56E2" w:rsidRDefault="0021136D">
      <w:pPr>
        <w:pStyle w:val="Standard"/>
      </w:pPr>
      <w:r>
        <w:rPr>
          <w:b/>
          <w:color w:val="002060"/>
          <w:sz w:val="28"/>
          <w:szCs w:val="24"/>
        </w:rPr>
        <w:t xml:space="preserve">Unser/Unsere – </w:t>
      </w:r>
      <w:r>
        <w:rPr>
          <w:b/>
          <w:sz w:val="28"/>
          <w:szCs w:val="24"/>
        </w:rPr>
        <w:t xml:space="preserve">our 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Pr="001560AE" w:rsidRDefault="00CE56E2">
      <w:pPr>
        <w:pStyle w:val="Standard"/>
        <w:rPr>
          <w:b/>
          <w:color w:val="00B0F0"/>
        </w:rPr>
      </w:pP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Mich – me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Dich – you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Euch – you</w:t>
      </w:r>
    </w:p>
    <w:p w:rsidR="00F9739A" w:rsidRPr="001560AE" w:rsidRDefault="00F9739A" w:rsidP="00D5378D">
      <w:pPr>
        <w:pStyle w:val="Standard"/>
        <w:rPr>
          <w:b/>
          <w:color w:val="00B0F0"/>
          <w:sz w:val="24"/>
        </w:rPr>
      </w:pP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>Uns – us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 xml:space="preserve">Sie – them </w:t>
      </w:r>
    </w:p>
    <w:p w:rsidR="00D5378D" w:rsidRPr="001560AE" w:rsidRDefault="00D5378D" w:rsidP="00D5378D">
      <w:pPr>
        <w:pStyle w:val="Standard"/>
        <w:rPr>
          <w:b/>
          <w:color w:val="00B0F0"/>
          <w:sz w:val="24"/>
        </w:rPr>
      </w:pPr>
      <w:r w:rsidRPr="001560AE">
        <w:rPr>
          <w:b/>
          <w:color w:val="00B0F0"/>
          <w:sz w:val="24"/>
        </w:rPr>
        <w:t xml:space="preserve">Sie/ihren – her </w:t>
      </w:r>
    </w:p>
    <w:p w:rsidR="00F9739A" w:rsidRDefault="00F9739A" w:rsidP="00D5378D">
      <w:pPr>
        <w:pStyle w:val="Standard"/>
        <w:rPr>
          <w:color w:val="002060"/>
          <w:sz w:val="24"/>
        </w:rPr>
        <w:sectPr w:rsidR="00F9739A" w:rsidSect="00F9739A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D5378D" w:rsidRPr="00D5378D" w:rsidRDefault="00D5378D" w:rsidP="00D5378D">
      <w:pPr>
        <w:pStyle w:val="Standard"/>
        <w:rPr>
          <w:color w:val="002060"/>
          <w:sz w:val="24"/>
        </w:rPr>
      </w:pPr>
    </w:p>
    <w:p w:rsidR="00CE56E2" w:rsidRDefault="0021136D">
      <w:pPr>
        <w:pStyle w:val="Standard"/>
        <w:jc w:val="center"/>
        <w:rPr>
          <w:b/>
          <w:color w:val="002060"/>
          <w:sz w:val="28"/>
        </w:rPr>
      </w:pPr>
      <w:r>
        <w:rPr>
          <w:b/>
          <w:color w:val="002060"/>
          <w:sz w:val="28"/>
        </w:rPr>
        <w:t>OSOBY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Menschen – humans, people</w:t>
      </w:r>
    </w:p>
    <w:p w:rsidR="00F64999" w:rsidRDefault="00F64999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Leute – people</w:t>
      </w:r>
    </w:p>
    <w:p w:rsidR="00F64999" w:rsidRDefault="00F64999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Der Burger - citizen</w:t>
      </w:r>
    </w:p>
    <w:p w:rsidR="00CE56E2" w:rsidRDefault="0021136D">
      <w:pPr>
        <w:pStyle w:val="Standard"/>
      </w:pPr>
      <w:r>
        <w:rPr>
          <w:sz w:val="24"/>
          <w:szCs w:val="24"/>
        </w:rPr>
        <w:t>Die Frau/ Die frauen</w:t>
      </w:r>
    </w:p>
    <w:p w:rsidR="00CE56E2" w:rsidRDefault="0021136D">
      <w:pPr>
        <w:pStyle w:val="Standard"/>
      </w:pPr>
      <w:r>
        <w:rPr>
          <w:sz w:val="24"/>
          <w:szCs w:val="24"/>
        </w:rPr>
        <w:t>Der Mann/ Die Manner</w:t>
      </w:r>
    </w:p>
    <w:p w:rsidR="00CE56E2" w:rsidRDefault="0021136D">
      <w:pPr>
        <w:pStyle w:val="Standard"/>
      </w:pPr>
      <w:r>
        <w:rPr>
          <w:sz w:val="24"/>
          <w:szCs w:val="24"/>
        </w:rPr>
        <w:t>Der Junge/ Die Jungen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Madchen/ Die Madchen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baby – baby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Erwachsene - adult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Freunde – friends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Freundin – girlfriend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Damen – ladies </w:t>
      </w:r>
    </w:p>
    <w:p w:rsidR="00F64999" w:rsidRDefault="00F6499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Herr – gentleman / Herren - gentlemen</w:t>
      </w:r>
    </w:p>
    <w:p w:rsidR="00F64999" w:rsidRDefault="00F64999">
      <w:pPr>
        <w:pStyle w:val="Standard"/>
      </w:pP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t>SŁÓWKA PODSTAWOWE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nein – no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ja – yes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gut - good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Hello – Hallo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Morgen – Good morning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Tag – Good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Abend – good evening</w:t>
      </w: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</w:rPr>
        <w:t>Guten Nacht – Good night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Danke – thanks</w:t>
      </w:r>
    </w:p>
    <w:p w:rsidR="00CE56E2" w:rsidRDefault="0021136D">
      <w:pPr>
        <w:pStyle w:val="Standard"/>
      </w:pPr>
      <w:r>
        <w:rPr>
          <w:b/>
          <w:color w:val="7030A0"/>
          <w:sz w:val="24"/>
          <w:szCs w:val="24"/>
        </w:rPr>
        <w:t>Tschus – bye</w:t>
      </w:r>
    </w:p>
    <w:p w:rsidR="00CE56E2" w:rsidRDefault="0021136D">
      <w:pPr>
        <w:pStyle w:val="Standard"/>
      </w:pPr>
      <w:r>
        <w:rPr>
          <w:b/>
          <w:color w:val="7030A0"/>
          <w:sz w:val="24"/>
          <w:szCs w:val="24"/>
        </w:rPr>
        <w:t>auf Wiedersehen – goodbye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leider – unfortunately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Entschuldigung – sorry</w:t>
      </w:r>
    </w:p>
    <w:p w:rsidR="00D5378D" w:rsidRDefault="00D5378D">
      <w:pPr>
        <w:pStyle w:val="Standard"/>
      </w:pPr>
      <w:r>
        <w:rPr>
          <w:b/>
          <w:sz w:val="24"/>
          <w:szCs w:val="24"/>
        </w:rPr>
        <w:t xml:space="preserve">Etwas anderes – something else </w:t>
      </w:r>
    </w:p>
    <w:p w:rsidR="00CE56E2" w:rsidRDefault="0021136D">
      <w:pPr>
        <w:pStyle w:val="Standard"/>
      </w:pPr>
      <w:r>
        <w:rPr>
          <w:sz w:val="24"/>
          <w:szCs w:val="24"/>
        </w:rPr>
        <w:t>genau – exactly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in Ordnung – alright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sz w:val="24"/>
          <w:szCs w:val="24"/>
        </w:rPr>
        <w:t>bitte - please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wie bitte? – please?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schwach – weak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sz w:val="24"/>
          <w:szCs w:val="24"/>
        </w:rPr>
        <w:t>alleine – by itself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color w:val="70AD47"/>
          <w:sz w:val="24"/>
          <w:szCs w:val="24"/>
        </w:rPr>
        <w:t>haben – have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b/>
          <w:color w:val="70AD47"/>
          <w:sz w:val="24"/>
          <w:szCs w:val="24"/>
        </w:rPr>
        <w:t>hat – has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den – that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Mause – mice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einfach – simple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fertig – finished</w:t>
      </w:r>
    </w:p>
    <w:p w:rsidR="004811CF" w:rsidRDefault="004811CF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lastRenderedPageBreak/>
        <w:t>schmeckt gut – tastes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lecker – tasty, delicious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Durst – thirsty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suB – sweet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frisch – fresh </w:t>
      </w: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t>ZWROTY</w:t>
      </w:r>
    </w:p>
    <w:p w:rsidR="00CE56E2" w:rsidRDefault="0021136D">
      <w:pPr>
        <w:pStyle w:val="Standard"/>
      </w:pPr>
      <w:r>
        <w:rPr>
          <w:sz w:val="24"/>
          <w:szCs w:val="24"/>
        </w:rPr>
        <w:t>Gern geschenhen – you are welcome</w:t>
      </w:r>
    </w:p>
    <w:p w:rsidR="00CE56E2" w:rsidRDefault="0021136D">
      <w:pPr>
        <w:pStyle w:val="Standard"/>
      </w:pPr>
      <w:r>
        <w:rPr>
          <w:sz w:val="24"/>
          <w:szCs w:val="24"/>
        </w:rPr>
        <w:t>Bis bald – see you soon</w:t>
      </w:r>
    </w:p>
    <w:p w:rsidR="00CE56E2" w:rsidRDefault="0021136D">
      <w:pPr>
        <w:pStyle w:val="Standard"/>
      </w:pPr>
      <w:r>
        <w:rPr>
          <w:sz w:val="24"/>
          <w:szCs w:val="24"/>
        </w:rPr>
        <w:t>Bis spater – see you later</w:t>
      </w:r>
    </w:p>
    <w:p w:rsidR="00CE56E2" w:rsidRDefault="0021136D">
      <w:pPr>
        <w:pStyle w:val="Standard"/>
      </w:pPr>
      <w:r>
        <w:rPr>
          <w:sz w:val="24"/>
          <w:szCs w:val="24"/>
        </w:rPr>
        <w:t>Bis morgen – see you tomorrow</w:t>
      </w:r>
    </w:p>
    <w:p w:rsidR="00CE56E2" w:rsidRDefault="0021136D">
      <w:pPr>
        <w:pStyle w:val="Standard"/>
      </w:pPr>
      <w:r>
        <w:rPr>
          <w:sz w:val="24"/>
          <w:szCs w:val="24"/>
        </w:rPr>
        <w:t>mir geht’s gut – I am doing well</w:t>
      </w:r>
    </w:p>
    <w:p w:rsidR="00CE56E2" w:rsidRDefault="0021136D">
      <w:pPr>
        <w:pStyle w:val="Standard"/>
      </w:pPr>
      <w:r>
        <w:rPr>
          <w:sz w:val="24"/>
          <w:szCs w:val="24"/>
        </w:rPr>
        <w:t>es tut mir leid – I am sorry</w:t>
      </w:r>
    </w:p>
    <w:p w:rsidR="00CE56E2" w:rsidRDefault="0021136D">
      <w:pPr>
        <w:pStyle w:val="Standard"/>
      </w:pPr>
      <w:r>
        <w:rPr>
          <w:sz w:val="24"/>
          <w:szCs w:val="24"/>
        </w:rPr>
        <w:t>entschuldigung – sorry</w:t>
      </w:r>
    </w:p>
    <w:p w:rsidR="00CE56E2" w:rsidRDefault="0021136D">
      <w:pPr>
        <w:pStyle w:val="Standard"/>
      </w:pPr>
      <w:r>
        <w:rPr>
          <w:sz w:val="24"/>
          <w:szCs w:val="24"/>
        </w:rPr>
        <w:t>keine Ahnung – no idea</w:t>
      </w:r>
    </w:p>
    <w:p w:rsidR="00CE56E2" w:rsidRDefault="0021136D">
      <w:pPr>
        <w:pStyle w:val="Standard"/>
      </w:pPr>
      <w:r>
        <w:rPr>
          <w:sz w:val="24"/>
          <w:szCs w:val="24"/>
        </w:rPr>
        <w:t>alles klar! – all right</w:t>
      </w:r>
    </w:p>
    <w:p w:rsidR="00CE56E2" w:rsidRDefault="0021136D">
      <w:pPr>
        <w:pStyle w:val="Standard"/>
      </w:pPr>
      <w:r>
        <w:rPr>
          <w:sz w:val="24"/>
          <w:szCs w:val="24"/>
        </w:rPr>
        <w:t>schon gut – all right</w:t>
      </w:r>
    </w:p>
    <w:p w:rsidR="00CE56E2" w:rsidRDefault="0021136D">
      <w:pPr>
        <w:pStyle w:val="Standard"/>
      </w:pPr>
      <w:r>
        <w:rPr>
          <w:sz w:val="24"/>
          <w:szCs w:val="24"/>
        </w:rPr>
        <w:t>wie geht’s? – how’s it going?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Mir geht’s gut – I am doing well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gut – this is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Kommst du aus Deutschland? - are you from germany?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Sprichst du Deutsch? – Do you speak German?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Du bisty tall – You are amazing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Noch einen bitte – one more please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JEDZENIE ZWROTY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Nur Wasser, bitte – Just water please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 xml:space="preserve">Du </w:t>
      </w:r>
      <w:r>
        <w:rPr>
          <w:sz w:val="24"/>
          <w:szCs w:val="24"/>
          <w:u w:val="single"/>
        </w:rPr>
        <w:t>hast</w:t>
      </w:r>
      <w:r>
        <w:rPr>
          <w:sz w:val="24"/>
          <w:szCs w:val="24"/>
        </w:rPr>
        <w:t xml:space="preserve"> Hunger – you are hungry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 xml:space="preserve">Er </w:t>
      </w:r>
      <w:r>
        <w:rPr>
          <w:sz w:val="24"/>
          <w:szCs w:val="24"/>
          <w:u w:val="single"/>
        </w:rPr>
        <w:t>hat</w:t>
      </w:r>
      <w:r>
        <w:rPr>
          <w:sz w:val="24"/>
          <w:szCs w:val="24"/>
        </w:rPr>
        <w:t xml:space="preserve"> Durst – He is thirsty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schmeckt gut – that tastes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Essen ist lecker – the food is delicious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ist ein Fisch – that is a fish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Ihr habt Essen – you have food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Das Bier schmeckt gut – the beer tastes good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Schokolade schmeckt suB – chocolate tastes sweet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Ein Bier bitte – one beer please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Bitte einen Apfel – one apple please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Es ist ein Apfel/das ist ein Apfel – it is an Apple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ZWROTY DOOKRESLAJĄCE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spreche nur Englisch – I only speak English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Wir leben noch immer – We are still alive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Wir lesen gern die Zeitung – we like reading the newspaper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Sind się auch Kinder – are they also children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Die heiBe Suppe ist lecker – The hot soup is tasty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esse gerne – I like to eat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Noch einen bitte – one more please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isst nicht genug – she does not eat enough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Nur Wasser, bitte – Just water please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trinkt immer Bier – She drinks always beer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Es ist schon fertig – It is already finished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esse zu viel – I eat too much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mag nur Katzen – I like only cats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lese alleine – I am reading alone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sind zusammen – they are together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komme wieder – I am coming back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So viele Fische – so many fish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habe immer Hunger – i am always hungry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Es schmeckt wirklich suB – It tastes really sweet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Haben wir genug Milch? – Do we have enough milk?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Sind wir zu laut? – are we too loud?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Gehst du auch? – Do you do as well?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Bin ich dran? – Is it my turn?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Du bist nicht dran – It is not your turn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Er ist dran – It is his turn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Się sind dran – It is their turn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Alles ist schon fertig – everything is already finished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auch – me too</w:t>
      </w:r>
    </w:p>
    <w:p w:rsidR="00CE56E2" w:rsidRDefault="0021136D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ZWROTY MIEJSCA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Eine Schule ist ein Gebaude – A school is a building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Unsere Haus ist groB – our house is big 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Haben wir einen Markt? – Do we have a market?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ist eine Ecke – that is a corner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ist meine Strabe – this is my street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mag dieses Land – I like this country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bauen eine Schule – They are building a school</w:t>
      </w:r>
    </w:p>
    <w:p w:rsidR="00A85F94" w:rsidRPr="001A4DCA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Das ist unsere Stadt – That is our city</w:t>
      </w:r>
    </w:p>
    <w:p w:rsidR="00A85F94" w:rsidRPr="00A85F94" w:rsidRDefault="00A85F94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A85F94">
        <w:rPr>
          <w:b/>
          <w:sz w:val="24"/>
          <w:szCs w:val="24"/>
        </w:rPr>
        <w:t>ZWROTY …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Wir wollen es – we want it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sehen uns – they see us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brauche dich – i need you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sehe euch – i see you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Wir haben es auch – we do not have it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Magst du mich? – do you like me?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Mag er dich nicht? – Does he not like you?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lese się – i read them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Siehst du ihren hund? – do you see her dog?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Das ist etwas anderes – that is something else 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mag jedes Tier – she likes every animal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kenne das – i know that </w:t>
      </w:r>
    </w:p>
    <w:p w:rsidR="001A4DCA" w:rsidRDefault="00C86D62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Siehst du uns? – Do you see us?</w:t>
      </w:r>
    </w:p>
    <w:p w:rsidR="001A4DCA" w:rsidRDefault="001A4DCA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Ich mag się all – i like all of them </w:t>
      </w:r>
    </w:p>
    <w:p w:rsidR="00914401" w:rsidRPr="00914401" w:rsidRDefault="00914401">
      <w:pPr>
        <w:pStyle w:val="Standard"/>
        <w:pBdr>
          <w:bottom w:val="single" w:sz="6" w:space="1" w:color="00000A"/>
        </w:pBdr>
        <w:rPr>
          <w:sz w:val="24"/>
          <w:szCs w:val="24"/>
          <w:u w:val="single"/>
        </w:rPr>
      </w:pPr>
      <w:r w:rsidRPr="00914401">
        <w:rPr>
          <w:sz w:val="24"/>
          <w:szCs w:val="24"/>
          <w:u w:val="single"/>
        </w:rPr>
        <w:t xml:space="preserve">Ich sehe es gern – i am happy to see it </w:t>
      </w:r>
    </w:p>
    <w:p w:rsidR="00A85F94" w:rsidRPr="00A85F94" w:rsidRDefault="00A85F94">
      <w:pPr>
        <w:pStyle w:val="Standard"/>
        <w:pBdr>
          <w:bottom w:val="single" w:sz="6" w:space="1" w:color="00000A"/>
        </w:pBdr>
        <w:rPr>
          <w:b/>
          <w:sz w:val="24"/>
          <w:szCs w:val="24"/>
        </w:rPr>
      </w:pPr>
      <w:r w:rsidRPr="00A85F94">
        <w:rPr>
          <w:b/>
          <w:sz w:val="24"/>
          <w:szCs w:val="24"/>
        </w:rPr>
        <w:t>ZWROTY</w:t>
      </w:r>
    </w:p>
    <w:p w:rsidR="00A85F94" w:rsidRDefault="00A85F94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Się offnet das fenster – she opens the window</w:t>
      </w:r>
    </w:p>
    <w:p w:rsidR="00A85F94" w:rsidRDefault="008B18E9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Meine Decke ist sauber – my blanket is clean </w:t>
      </w:r>
    </w:p>
    <w:p w:rsidR="006F2CDE" w:rsidRDefault="00415F35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Die Zaune sind lang – the fences are long</w:t>
      </w: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t>CZASOWNIKI</w:t>
      </w:r>
    </w:p>
    <w:tbl>
      <w:tblPr>
        <w:tblW w:w="10207" w:type="dxa"/>
        <w:tblInd w:w="-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  <w:gridCol w:w="992"/>
        <w:gridCol w:w="992"/>
        <w:gridCol w:w="1134"/>
        <w:gridCol w:w="1276"/>
        <w:gridCol w:w="992"/>
        <w:gridCol w:w="1276"/>
        <w:gridCol w:w="1134"/>
        <w:gridCol w:w="1134"/>
      </w:tblGrid>
      <w:tr w:rsidR="00CE56E2"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CE56E2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być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mieć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jeść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pić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czytać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pochodzić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mówić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  <w:rPr>
                <w:b/>
                <w:u w:val="single"/>
              </w:rPr>
            </w:pPr>
            <w:r>
              <w:rPr>
                <w:b/>
                <w:u w:val="single"/>
              </w:rPr>
              <w:t>rozumieć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bin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habe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esse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trinke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lese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>Komme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E56E2" w:rsidRDefault="0021136D">
            <w:pPr>
              <w:pStyle w:val="TableContents"/>
            </w:pPr>
            <w:r>
              <w:t xml:space="preserve">Spreche 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bist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Sprechst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verstehst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isst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Spricht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versteht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seid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trinkt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liest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Spricht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versteht</w:t>
            </w:r>
          </w:p>
        </w:tc>
      </w:tr>
      <w:tr w:rsidR="00CE56E2"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sind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trinken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lesen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verstehen</w:t>
            </w:r>
          </w:p>
        </w:tc>
      </w:tr>
      <w:tr w:rsidR="00CE56E2">
        <w:trPr>
          <w:trHeight w:val="570"/>
        </w:trPr>
        <w:tc>
          <w:tcPr>
            <w:tcW w:w="12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CC2E5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sind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haben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essen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trinken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lesen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kommen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56E2" w:rsidRDefault="0021136D">
            <w:pPr>
              <w:pStyle w:val="TableContents"/>
            </w:pPr>
            <w:r>
              <w:t>sprechen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E56E2" w:rsidRDefault="0021136D">
            <w:pPr>
              <w:pStyle w:val="TableContents"/>
            </w:pPr>
            <w:r>
              <w:t>verstehen</w:t>
            </w:r>
          </w:p>
        </w:tc>
      </w:tr>
    </w:tbl>
    <w:p w:rsidR="00CE56E2" w:rsidRDefault="00CE56E2">
      <w:pPr>
        <w:pStyle w:val="Standard"/>
        <w:rPr>
          <w:b/>
          <w:bCs/>
        </w:rPr>
      </w:pPr>
    </w:p>
    <w:tbl>
      <w:tblPr>
        <w:tblW w:w="10207" w:type="dxa"/>
        <w:tblInd w:w="-4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1"/>
        <w:gridCol w:w="1006"/>
        <w:gridCol w:w="993"/>
        <w:gridCol w:w="992"/>
        <w:gridCol w:w="1134"/>
        <w:gridCol w:w="1559"/>
        <w:gridCol w:w="436"/>
        <w:gridCol w:w="698"/>
        <w:gridCol w:w="626"/>
        <w:gridCol w:w="225"/>
        <w:gridCol w:w="1417"/>
      </w:tblGrid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Lubić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chcieć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myśleć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budować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Biegać/chodzić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Myć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Jeździć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potrzebować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Laufe/gehe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</w:t>
            </w:r>
          </w:p>
        </w:tc>
      </w:tr>
      <w:tr w:rsidR="00CE56E2">
        <w:trPr>
          <w:trHeight w:val="51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Magst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Laufst/gehst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Waschst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Fahrst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Brauchst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Mag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Will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Lauft/geht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Braucht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Lauft/geht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Braucht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Wollen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Denken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Laufen/gehen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Waschen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Brauchen</w:t>
            </w:r>
          </w:p>
        </w:tc>
      </w:tr>
      <w:tr w:rsidR="00CE56E2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mogen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wollen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 xml:space="preserve">Denken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Bauen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Laufen/gehen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waschen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fahren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brauchen</w:t>
            </w:r>
          </w:p>
        </w:tc>
      </w:tr>
      <w:tr w:rsidR="001560AE">
        <w:trPr>
          <w:trHeight w:val="48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60AE" w:rsidRDefault="001560AE">
            <w:pPr>
              <w:pStyle w:val="Standard"/>
              <w:spacing w:after="0"/>
              <w:rPr>
                <w:bCs/>
              </w:rPr>
            </w:pPr>
          </w:p>
        </w:tc>
      </w:tr>
      <w:tr w:rsidR="00CE56E2">
        <w:trPr>
          <w:trHeight w:val="42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znać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biegać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Nosić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Uczyć się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słyszeć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widzieć</w:t>
            </w:r>
          </w:p>
        </w:tc>
      </w:tr>
      <w:tr w:rsidR="00CE56E2">
        <w:trPr>
          <w:trHeight w:val="559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Ich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sehe</w:t>
            </w:r>
          </w:p>
        </w:tc>
      </w:tr>
      <w:tr w:rsidR="00CE56E2">
        <w:trPr>
          <w:trHeight w:val="564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Kennst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Tragst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Lernst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horst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siehst</w:t>
            </w:r>
          </w:p>
        </w:tc>
      </w:tr>
      <w:tr w:rsidR="00CE56E2">
        <w:trPr>
          <w:trHeight w:val="55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Er/Sie/Es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Hort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sieht</w:t>
            </w:r>
          </w:p>
        </w:tc>
      </w:tr>
      <w:tr w:rsidR="00CE56E2">
        <w:trPr>
          <w:trHeight w:val="548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Ihr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Tragt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lernt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sieht</w:t>
            </w:r>
          </w:p>
        </w:tc>
      </w:tr>
      <w:tr w:rsidR="00CE56E2">
        <w:trPr>
          <w:trHeight w:val="55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Wir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Kennen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Tragen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Lernen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Sehen</w:t>
            </w:r>
          </w:p>
        </w:tc>
      </w:tr>
      <w:tr w:rsidR="00CE56E2">
        <w:trPr>
          <w:trHeight w:val="556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Sie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 xml:space="preserve">Kennen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bringen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rennen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Tragen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21136D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lernen</w:t>
            </w:r>
          </w:p>
        </w:tc>
        <w:tc>
          <w:tcPr>
            <w:tcW w:w="1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CE56E2">
            <w:pPr>
              <w:pStyle w:val="Standard"/>
              <w:spacing w:after="0"/>
              <w:rPr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56E2" w:rsidRDefault="001560AE">
            <w:pPr>
              <w:pStyle w:val="Standard"/>
              <w:spacing w:after="0"/>
              <w:rPr>
                <w:bCs/>
              </w:rPr>
            </w:pPr>
            <w:r>
              <w:rPr>
                <w:bCs/>
              </w:rPr>
              <w:t>sehen</w:t>
            </w:r>
          </w:p>
        </w:tc>
      </w:tr>
    </w:tbl>
    <w:p w:rsidR="00CE56E2" w:rsidRDefault="00CE56E2">
      <w:pPr>
        <w:pStyle w:val="Standard"/>
        <w:rPr>
          <w:b/>
          <w:bCs/>
          <w:sz w:val="24"/>
        </w:rPr>
      </w:pP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bCs/>
          <w:sz w:val="24"/>
        </w:rPr>
        <w:lastRenderedPageBreak/>
        <w:t xml:space="preserve">sehen </w:t>
      </w:r>
      <w:r>
        <w:rPr>
          <w:sz w:val="24"/>
        </w:rPr>
        <w:t>– see</w:t>
      </w:r>
    </w:p>
    <w:p w:rsidR="00CE56E2" w:rsidRDefault="0021136D">
      <w:pPr>
        <w:pStyle w:val="Standard"/>
      </w:pPr>
      <w:r>
        <w:rPr>
          <w:b/>
          <w:sz w:val="24"/>
        </w:rPr>
        <w:lastRenderedPageBreak/>
        <w:t>hore</w:t>
      </w:r>
      <w:r>
        <w:rPr>
          <w:sz w:val="24"/>
        </w:rPr>
        <w:t xml:space="preserve"> – hear</w:t>
      </w:r>
    </w:p>
    <w:p w:rsidR="00CE56E2" w:rsidRDefault="0021136D">
      <w:pPr>
        <w:pStyle w:val="Standard"/>
      </w:pPr>
      <w:r>
        <w:rPr>
          <w:b/>
          <w:sz w:val="24"/>
        </w:rPr>
        <w:lastRenderedPageBreak/>
        <w:t>Liebe</w:t>
      </w:r>
      <w:r>
        <w:rPr>
          <w:sz w:val="24"/>
        </w:rPr>
        <w:t xml:space="preserve"> - live</w:t>
      </w:r>
    </w:p>
    <w:p w:rsidR="00CE56E2" w:rsidRDefault="0021136D">
      <w:pPr>
        <w:pStyle w:val="Standard"/>
      </w:pPr>
      <w:r>
        <w:rPr>
          <w:b/>
          <w:sz w:val="24"/>
        </w:rPr>
        <w:t xml:space="preserve">Kommt </w:t>
      </w:r>
      <w:r>
        <w:rPr>
          <w:sz w:val="24"/>
        </w:rPr>
        <w:t>– come</w:t>
      </w:r>
    </w:p>
    <w:p w:rsidR="00CE56E2" w:rsidRDefault="0021136D">
      <w:pPr>
        <w:pStyle w:val="Standard"/>
      </w:pPr>
      <w:r>
        <w:rPr>
          <w:b/>
          <w:sz w:val="24"/>
        </w:rPr>
        <w:t>Trinke</w:t>
      </w:r>
      <w:r>
        <w:rPr>
          <w:sz w:val="24"/>
        </w:rPr>
        <w:t xml:space="preserve"> – drink </w:t>
      </w:r>
    </w:p>
    <w:p w:rsidR="00CE56E2" w:rsidRDefault="0021136D">
      <w:pPr>
        <w:pStyle w:val="Standard"/>
      </w:pPr>
      <w:r>
        <w:rPr>
          <w:b/>
          <w:sz w:val="24"/>
        </w:rPr>
        <w:t>Esse</w:t>
      </w:r>
      <w:r>
        <w:rPr>
          <w:sz w:val="24"/>
        </w:rPr>
        <w:t xml:space="preserve"> – eat </w:t>
      </w:r>
    </w:p>
    <w:p w:rsidR="00CE56E2" w:rsidRDefault="0021136D">
      <w:pPr>
        <w:pStyle w:val="Standard"/>
      </w:pPr>
      <w:r>
        <w:rPr>
          <w:b/>
          <w:sz w:val="24"/>
        </w:rPr>
        <w:t xml:space="preserve">Verstehe </w:t>
      </w:r>
      <w:r>
        <w:rPr>
          <w:sz w:val="24"/>
        </w:rPr>
        <w:t xml:space="preserve">– understand </w:t>
      </w:r>
    </w:p>
    <w:p w:rsidR="00CE56E2" w:rsidRDefault="0021136D">
      <w:pPr>
        <w:pStyle w:val="Standard"/>
      </w:pPr>
      <w:r>
        <w:rPr>
          <w:b/>
          <w:sz w:val="24"/>
        </w:rPr>
        <w:t>Spreche</w:t>
      </w:r>
      <w:r>
        <w:rPr>
          <w:sz w:val="24"/>
        </w:rPr>
        <w:t xml:space="preserve"> – speak </w:t>
      </w:r>
    </w:p>
    <w:p w:rsidR="00CE56E2" w:rsidRDefault="0021136D">
      <w:pPr>
        <w:pStyle w:val="Standard"/>
      </w:pPr>
      <w:r>
        <w:rPr>
          <w:b/>
          <w:sz w:val="24"/>
        </w:rPr>
        <w:t>heiBe</w:t>
      </w:r>
      <w:r>
        <w:rPr>
          <w:sz w:val="24"/>
        </w:rPr>
        <w:t xml:space="preserve"> – called </w:t>
      </w:r>
    </w:p>
    <w:p w:rsidR="00CE56E2" w:rsidRDefault="0021136D">
      <w:pPr>
        <w:pStyle w:val="Standard"/>
      </w:pPr>
      <w:r>
        <w:rPr>
          <w:b/>
          <w:sz w:val="24"/>
        </w:rPr>
        <w:t xml:space="preserve">spiele </w:t>
      </w:r>
      <w:r>
        <w:rPr>
          <w:sz w:val="24"/>
        </w:rPr>
        <w:t>– play</w:t>
      </w:r>
    </w:p>
    <w:p w:rsidR="00CE56E2" w:rsidRDefault="0021136D">
      <w:pPr>
        <w:pStyle w:val="Standard"/>
      </w:pPr>
      <w:r>
        <w:rPr>
          <w:b/>
          <w:sz w:val="24"/>
        </w:rPr>
        <w:t>schwimme -</w:t>
      </w:r>
      <w:r>
        <w:rPr>
          <w:sz w:val="24"/>
        </w:rPr>
        <w:t xml:space="preserve"> swim</w:t>
      </w:r>
    </w:p>
    <w:p w:rsidR="00CE56E2" w:rsidRDefault="0021136D">
      <w:pPr>
        <w:pStyle w:val="Standard"/>
      </w:pPr>
      <w:r>
        <w:rPr>
          <w:b/>
          <w:sz w:val="24"/>
        </w:rPr>
        <w:t xml:space="preserve">gehe </w:t>
      </w:r>
      <w:r>
        <w:rPr>
          <w:sz w:val="24"/>
        </w:rPr>
        <w:t>– walk</w:t>
      </w:r>
    </w:p>
    <w:p w:rsidR="00CE56E2" w:rsidRDefault="0021136D">
      <w:pPr>
        <w:pStyle w:val="Standard"/>
      </w:pPr>
      <w:r>
        <w:rPr>
          <w:b/>
          <w:sz w:val="24"/>
        </w:rPr>
        <w:t>renne</w:t>
      </w:r>
      <w:r>
        <w:rPr>
          <w:sz w:val="24"/>
        </w:rPr>
        <w:t xml:space="preserve"> - run</w:t>
      </w:r>
    </w:p>
    <w:p w:rsidR="00CE56E2" w:rsidRDefault="0021136D">
      <w:pPr>
        <w:pStyle w:val="Standard"/>
      </w:pPr>
      <w:r>
        <w:rPr>
          <w:b/>
          <w:sz w:val="24"/>
        </w:rPr>
        <w:t xml:space="preserve">mache </w:t>
      </w:r>
      <w:r>
        <w:rPr>
          <w:sz w:val="24"/>
        </w:rPr>
        <w:t>– make</w:t>
      </w:r>
    </w:p>
    <w:p w:rsidR="00CE56E2" w:rsidRDefault="0021136D">
      <w:pPr>
        <w:pStyle w:val="Standard"/>
      </w:pPr>
      <w:r>
        <w:rPr>
          <w:b/>
          <w:sz w:val="24"/>
        </w:rPr>
        <w:t>schlafe</w:t>
      </w:r>
      <w:r>
        <w:rPr>
          <w:sz w:val="24"/>
        </w:rPr>
        <w:t xml:space="preserve"> – sleep</w:t>
      </w:r>
    </w:p>
    <w:p w:rsidR="00CE56E2" w:rsidRDefault="0021136D">
      <w:pPr>
        <w:pStyle w:val="Standard"/>
      </w:pPr>
      <w:r>
        <w:rPr>
          <w:b/>
          <w:sz w:val="24"/>
        </w:rPr>
        <w:lastRenderedPageBreak/>
        <w:t>Schreibe</w:t>
      </w:r>
      <w:r>
        <w:rPr>
          <w:sz w:val="24"/>
        </w:rPr>
        <w:t xml:space="preserve"> – write</w:t>
      </w:r>
    </w:p>
    <w:p w:rsidR="00CE56E2" w:rsidRDefault="0021136D">
      <w:pPr>
        <w:pStyle w:val="Standard"/>
      </w:pPr>
      <w:r>
        <w:rPr>
          <w:b/>
          <w:sz w:val="24"/>
        </w:rPr>
        <w:t xml:space="preserve">lese </w:t>
      </w:r>
      <w:r>
        <w:rPr>
          <w:sz w:val="24"/>
        </w:rPr>
        <w:t>– reading</w:t>
      </w:r>
    </w:p>
    <w:p w:rsidR="00CE56E2" w:rsidRDefault="0021136D">
      <w:pPr>
        <w:pStyle w:val="Standard"/>
      </w:pPr>
      <w:r>
        <w:rPr>
          <w:b/>
          <w:sz w:val="24"/>
        </w:rPr>
        <w:t>lerne</w:t>
      </w:r>
      <w:r>
        <w:rPr>
          <w:sz w:val="24"/>
        </w:rPr>
        <w:t xml:space="preserve"> – learn</w:t>
      </w:r>
    </w:p>
    <w:p w:rsidR="00CE56E2" w:rsidRDefault="0021136D">
      <w:pPr>
        <w:pStyle w:val="Standard"/>
      </w:pPr>
      <w:r>
        <w:rPr>
          <w:b/>
          <w:sz w:val="24"/>
        </w:rPr>
        <w:t>kenne</w:t>
      </w:r>
      <w:r>
        <w:rPr>
          <w:sz w:val="24"/>
        </w:rPr>
        <w:t xml:space="preserve"> - know</w:t>
      </w:r>
    </w:p>
    <w:p w:rsidR="00CE56E2" w:rsidRDefault="0021136D">
      <w:pPr>
        <w:pStyle w:val="Standard"/>
      </w:pPr>
      <w:r>
        <w:rPr>
          <w:b/>
          <w:sz w:val="24"/>
        </w:rPr>
        <w:t>bringe</w:t>
      </w:r>
      <w:r>
        <w:rPr>
          <w:sz w:val="24"/>
        </w:rPr>
        <w:t xml:space="preserve"> – bring</w:t>
      </w:r>
    </w:p>
    <w:p w:rsidR="00CE56E2" w:rsidRDefault="0021136D">
      <w:pPr>
        <w:pStyle w:val="Standard"/>
      </w:pPr>
      <w:r>
        <w:rPr>
          <w:b/>
          <w:sz w:val="24"/>
        </w:rPr>
        <w:t>bezahle</w:t>
      </w:r>
      <w:r>
        <w:rPr>
          <w:sz w:val="24"/>
        </w:rPr>
        <w:t xml:space="preserve"> – pay</w:t>
      </w:r>
    </w:p>
    <w:p w:rsidR="00CE56E2" w:rsidRDefault="0021136D">
      <w:pPr>
        <w:pStyle w:val="Standard"/>
      </w:pPr>
      <w:r>
        <w:rPr>
          <w:b/>
          <w:sz w:val="24"/>
        </w:rPr>
        <w:t xml:space="preserve">begine </w:t>
      </w:r>
      <w:r>
        <w:rPr>
          <w:sz w:val="24"/>
        </w:rPr>
        <w:t>– Begin/start</w:t>
      </w:r>
    </w:p>
    <w:p w:rsidR="00CE56E2" w:rsidRDefault="0021136D">
      <w:pPr>
        <w:pStyle w:val="Standard"/>
      </w:pPr>
      <w:r>
        <w:rPr>
          <w:b/>
          <w:sz w:val="24"/>
        </w:rPr>
        <w:t>brauche</w:t>
      </w:r>
      <w:r>
        <w:rPr>
          <w:sz w:val="24"/>
        </w:rPr>
        <w:t xml:space="preserve"> – need</w:t>
      </w:r>
    </w:p>
    <w:p w:rsidR="00CE56E2" w:rsidRDefault="0021136D">
      <w:pPr>
        <w:pStyle w:val="Standard"/>
      </w:pPr>
      <w:r>
        <w:rPr>
          <w:b/>
          <w:sz w:val="24"/>
        </w:rPr>
        <w:t>trage –</w:t>
      </w:r>
      <w:r>
        <w:rPr>
          <w:sz w:val="24"/>
        </w:rPr>
        <w:t xml:space="preserve"> wear/carry</w:t>
      </w:r>
    </w:p>
    <w:p w:rsidR="00CE56E2" w:rsidRDefault="0021136D">
      <w:pPr>
        <w:pStyle w:val="Standard"/>
        <w:rPr>
          <w:sz w:val="24"/>
        </w:rPr>
      </w:pPr>
      <w:r>
        <w:rPr>
          <w:b/>
          <w:sz w:val="24"/>
        </w:rPr>
        <w:t xml:space="preserve">fit </w:t>
      </w:r>
      <w:r w:rsidR="001A4DCA">
        <w:rPr>
          <w:sz w:val="24"/>
        </w:rPr>
        <w:t>–</w:t>
      </w:r>
      <w:r>
        <w:rPr>
          <w:sz w:val="24"/>
        </w:rPr>
        <w:t xml:space="preserve"> passen</w:t>
      </w:r>
    </w:p>
    <w:p w:rsidR="001A4DCA" w:rsidRDefault="001A4DCA">
      <w:pPr>
        <w:pStyle w:val="Standard"/>
      </w:pPr>
      <w:r w:rsidRPr="001A4DCA">
        <w:rPr>
          <w:b/>
          <w:sz w:val="24"/>
        </w:rPr>
        <w:t>offne</w:t>
      </w:r>
      <w:r>
        <w:rPr>
          <w:sz w:val="24"/>
        </w:rPr>
        <w:t xml:space="preserve"> - open</w:t>
      </w:r>
    </w:p>
    <w:p w:rsidR="00CE56E2" w:rsidRDefault="0021136D">
      <w:pPr>
        <w:pStyle w:val="Standard"/>
      </w:pPr>
      <w:r>
        <w:rPr>
          <w:sz w:val="24"/>
        </w:rPr>
        <w:t xml:space="preserve"> 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sz w:val="24"/>
          <w:szCs w:val="24"/>
        </w:rPr>
        <w:lastRenderedPageBreak/>
        <w:t>Du trinkst Milch – you drink milk</w:t>
      </w:r>
    </w:p>
    <w:p w:rsidR="00CE56E2" w:rsidRDefault="0021136D">
      <w:pPr>
        <w:pStyle w:val="Standard"/>
      </w:pPr>
      <w:r>
        <w:rPr>
          <w:sz w:val="24"/>
          <w:szCs w:val="24"/>
        </w:rPr>
        <w:t>Wir trinken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we are drinking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drinkst Wasser – you drink water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Ich lese ein Buch – I am reading a book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Ich lese – I am reading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Die Kinder lesen ein Buch – The children read a book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Sie lesen Bucher – They read books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Sie liest eine Zeitung – She reads a newspaper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liest eine Zeitung – You are reading a newspaper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Du liest – you reading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Liest er? – Is he reading?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 xml:space="preserve">Er </w:t>
      </w:r>
      <w:r>
        <w:rPr>
          <w:b/>
          <w:sz w:val="24"/>
          <w:szCs w:val="24"/>
        </w:rPr>
        <w:t>isst</w:t>
      </w:r>
      <w:r>
        <w:rPr>
          <w:sz w:val="24"/>
          <w:szCs w:val="24"/>
        </w:rPr>
        <w:t xml:space="preserve"> – he is eating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sz w:val="24"/>
          <w:szCs w:val="24"/>
        </w:rPr>
        <w:t>Essen – are eating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>Ich trinke und ich esse – I drink and I eat</w:t>
      </w:r>
    </w:p>
    <w:p w:rsidR="00CE56E2" w:rsidRDefault="0021136D">
      <w:pPr>
        <w:pStyle w:val="Standard"/>
        <w:pBdr>
          <w:bottom w:val="single" w:sz="6" w:space="1" w:color="00000A"/>
        </w:pBdr>
        <w:rPr>
          <w:sz w:val="24"/>
          <w:szCs w:val="24"/>
        </w:rPr>
      </w:pPr>
      <w:r>
        <w:rPr>
          <w:sz w:val="24"/>
          <w:szCs w:val="24"/>
        </w:rPr>
        <w:t xml:space="preserve">Sie versteht – she understand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Kommst du aus Deutschland?c- are you from germany?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Wir kommen aus England – We are from England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Er spricht Englisch – He speaks English</w:t>
      </w:r>
    </w:p>
    <w:p w:rsidR="00CE56E2" w:rsidRDefault="0021136D" w:rsidP="004811CF">
      <w:pPr>
        <w:pStyle w:val="Standard"/>
        <w:pBdr>
          <w:bottom w:val="single" w:sz="6" w:space="1" w:color="00000A"/>
        </w:pBdr>
        <w:tabs>
          <w:tab w:val="left" w:pos="6240"/>
        </w:tabs>
      </w:pPr>
      <w:r>
        <w:lastRenderedPageBreak/>
        <w:t>Ich</w:t>
      </w:r>
      <w:r>
        <w:rPr>
          <w:b/>
        </w:rPr>
        <w:t xml:space="preserve"> spreche</w:t>
      </w:r>
      <w:r>
        <w:t xml:space="preserve"> – I am talking/speaking</w:t>
      </w:r>
      <w:r w:rsidR="004811CF">
        <w:tab/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heiBe Hans – I am called Hans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bin – I am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rPr>
          <w:u w:val="single"/>
        </w:rPr>
        <w:t xml:space="preserve">Die Bucher </w:t>
      </w:r>
      <w:r>
        <w:rPr>
          <w:b/>
          <w:u w:val="single"/>
        </w:rPr>
        <w:t>sind</w:t>
      </w:r>
      <w:r>
        <w:rPr>
          <w:u w:val="single"/>
        </w:rPr>
        <w:t xml:space="preserve"> gut – the books are good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Kartoffeln sind gut – Potatoes are good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sind Pferde – These are  horses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sind Hund und Katze – These are dog and cat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nicht groB – that is not bib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Du bist nicht lustig – You are not funny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Ich bin gesund – I am healthy</w:t>
      </w:r>
    </w:p>
    <w:p w:rsidR="00CE56E2" w:rsidRDefault="00CE56E2">
      <w:pPr>
        <w:pStyle w:val="Standard"/>
        <w:pBdr>
          <w:bottom w:val="single" w:sz="6" w:space="1" w:color="00000A"/>
        </w:pBdr>
      </w:pPr>
    </w:p>
    <w:p w:rsidR="00CE56E2" w:rsidRDefault="0021136D">
      <w:pPr>
        <w:pStyle w:val="Standard"/>
        <w:pBdr>
          <w:bottom w:val="single" w:sz="6" w:space="1" w:color="00000A"/>
        </w:pBdr>
      </w:pPr>
      <w:r>
        <w:t>Ist das richtig – is that 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Bist du mude? – are you tired?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richtig – that is right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Lernst du Deutsch? – are you leraning German?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 xml:space="preserve">Ich uberlege – I think 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Es reicht – It is enough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Es reicht nicht – It is not enough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Geht ihr? – Do you go?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Die Schuhe passen nicht – The shoes do not fit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Wir schwimmen kurz – we swim for a little while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Der Rock ist nicht fertig – the skirt is not done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Ich lebe – I am alive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Die Tiere leben – the animals live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Das ist mein Mantel – that is my coat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Ist es sein Hund? – is it his dog?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Euer Pferd ist schon – your horse is pretty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Sind das seine Jungen? – Are they his boys?</w:t>
      </w:r>
    </w:p>
    <w:p w:rsidR="00CE56E2" w:rsidRDefault="0021136D">
      <w:pPr>
        <w:pStyle w:val="Standard"/>
        <w:pBdr>
          <w:bottom w:val="single" w:sz="6" w:space="1" w:color="00000A"/>
        </w:pBdr>
      </w:pPr>
      <w:r>
        <w:t>Er ost mein Mann – He is my husband</w:t>
      </w:r>
    </w:p>
    <w:p w:rsidR="00CE56E2" w:rsidRDefault="00CE56E2">
      <w:pPr>
        <w:pStyle w:val="Standard"/>
        <w:pBdr>
          <w:bottom w:val="single" w:sz="6" w:space="1" w:color="00000A"/>
        </w:pBdr>
      </w:pPr>
    </w:p>
    <w:p w:rsidR="004811CF" w:rsidRDefault="004811CF">
      <w:pPr>
        <w:pStyle w:val="Standard"/>
        <w:jc w:val="center"/>
        <w:rPr>
          <w:b/>
          <w:color w:val="002060"/>
          <w:sz w:val="28"/>
          <w:szCs w:val="24"/>
        </w:rPr>
      </w:pPr>
    </w:p>
    <w:p w:rsidR="004811CF" w:rsidRDefault="004811CF">
      <w:pPr>
        <w:pStyle w:val="Standard"/>
        <w:jc w:val="center"/>
        <w:rPr>
          <w:b/>
          <w:color w:val="002060"/>
          <w:sz w:val="28"/>
          <w:szCs w:val="24"/>
        </w:rPr>
      </w:pPr>
    </w:p>
    <w:p w:rsidR="004811CF" w:rsidRDefault="004811CF">
      <w:pPr>
        <w:pStyle w:val="Standard"/>
        <w:jc w:val="center"/>
        <w:rPr>
          <w:b/>
          <w:color w:val="002060"/>
          <w:sz w:val="28"/>
          <w:szCs w:val="24"/>
        </w:rPr>
      </w:pPr>
    </w:p>
    <w:p w:rsidR="00CE56E2" w:rsidRDefault="0021136D">
      <w:pPr>
        <w:pStyle w:val="Standard"/>
        <w:jc w:val="center"/>
        <w:rPr>
          <w:b/>
          <w:color w:val="002060"/>
          <w:sz w:val="28"/>
          <w:szCs w:val="24"/>
        </w:rPr>
      </w:pPr>
      <w:r>
        <w:rPr>
          <w:b/>
          <w:color w:val="002060"/>
          <w:sz w:val="28"/>
          <w:szCs w:val="24"/>
        </w:rPr>
        <w:t>PRZECZENIA  (Nicht, Kein, keine, keinen)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lastRenderedPageBreak/>
        <w:t xml:space="preserve">Keiner </w:t>
      </w:r>
      <w:r>
        <w:rPr>
          <w:b/>
          <w:color w:val="002060"/>
          <w:sz w:val="28"/>
          <w:szCs w:val="24"/>
        </w:rPr>
        <w:t xml:space="preserve">– </w:t>
      </w:r>
      <w:r>
        <w:rPr>
          <w:b/>
          <w:sz w:val="28"/>
          <w:szCs w:val="24"/>
        </w:rPr>
        <w:t xml:space="preserve">nobody </w:t>
      </w: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t>nichts</w:t>
      </w:r>
      <w:r>
        <w:rPr>
          <w:b/>
          <w:color w:val="002060"/>
          <w:sz w:val="28"/>
          <w:szCs w:val="24"/>
        </w:rPr>
        <w:t xml:space="preserve"> – </w:t>
      </w:r>
      <w:r>
        <w:rPr>
          <w:b/>
          <w:sz w:val="28"/>
          <w:szCs w:val="24"/>
        </w:rPr>
        <w:t>nothing</w:t>
      </w: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lastRenderedPageBreak/>
        <w:t xml:space="preserve">niemals – </w:t>
      </w:r>
      <w:r>
        <w:rPr>
          <w:b/>
          <w:sz w:val="28"/>
          <w:szCs w:val="24"/>
        </w:rPr>
        <w:t>never</w:t>
      </w:r>
    </w:p>
    <w:p w:rsidR="00CE56E2" w:rsidRDefault="0021136D">
      <w:pPr>
        <w:pStyle w:val="Standard"/>
      </w:pPr>
      <w:r>
        <w:rPr>
          <w:b/>
          <w:color w:val="C00000"/>
          <w:sz w:val="28"/>
          <w:szCs w:val="24"/>
        </w:rPr>
        <w:t xml:space="preserve">nie </w:t>
      </w:r>
      <w:r>
        <w:rPr>
          <w:b/>
          <w:color w:val="002060"/>
          <w:sz w:val="28"/>
          <w:szCs w:val="24"/>
        </w:rPr>
        <w:t xml:space="preserve">– </w:t>
      </w:r>
      <w:r>
        <w:rPr>
          <w:b/>
          <w:sz w:val="28"/>
          <w:szCs w:val="24"/>
        </w:rPr>
        <w:t>never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CE56E2">
      <w:pPr>
        <w:pStyle w:val="Standard"/>
        <w:rPr>
          <w:b/>
          <w:color w:val="002060"/>
          <w:sz w:val="28"/>
          <w:szCs w:val="24"/>
        </w:rPr>
      </w:pP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Ich habe nichts – I have nothing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Ich gehe nicht – I am not going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Bitte nicht – Please do not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Macht nichts – never mind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Nichts ist normal – nothing is normal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macht nichts aus – That does not make a difference/ that does not matter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Nein, nicht alles – no, not everything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Nein, nicht wirklich – no, not really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Es ist nicht fertig – it is not ready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spreche kein Deutsch – I do not speak German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Keiner spielt – nobody plays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Kind hat kein Buch – the child has no book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ist keine Ente – That is not a duck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Wir sind keine Manner – We are not men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Wir sind nicht traurig – We are not sad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Mann isst keine Nudeln – The man does not eat pasta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hore nicht viel – I do not hear much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esse keinen Kase – I do not eat cheese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trinke nie wine – I never drink wine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Katzen mogen kein Wasser – Cats do not like water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Er ist niemals traurig – He is never sad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Ich hore und sehe nichts – I hear and see nothing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schwimme nie – I never swim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trage nichts – I am not wearing anything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Się ist nicht traurig – she is not sad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Ich bin kein Madchen – I am not a girl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Ich bin nicht alt – I am not old </w:t>
      </w:r>
    </w:p>
    <w:p w:rsidR="00CE56E2" w:rsidRDefault="00D82896">
      <w:pPr>
        <w:pStyle w:val="Standard"/>
        <w:pBdr>
          <w:bottom w:val="single" w:sz="6" w:space="1" w:color="000000"/>
        </w:pBdr>
        <w:rPr>
          <w:sz w:val="24"/>
          <w:szCs w:val="24"/>
        </w:rPr>
      </w:pPr>
      <w:r>
        <w:rPr>
          <w:sz w:val="24"/>
          <w:szCs w:val="24"/>
        </w:rPr>
        <w:t>Das ist nicht mein Zeug – that is not my stuff</w:t>
      </w:r>
    </w:p>
    <w:p w:rsidR="00CE56E2" w:rsidRDefault="0021136D">
      <w:pPr>
        <w:pStyle w:val="Standard"/>
        <w:jc w:val="center"/>
      </w:pPr>
      <w:r>
        <w:rPr>
          <w:b/>
          <w:color w:val="002060"/>
          <w:sz w:val="28"/>
          <w:szCs w:val="24"/>
        </w:rPr>
        <w:t xml:space="preserve">SŁÓWKA </w:t>
      </w:r>
    </w:p>
    <w:p w:rsidR="00CE56E2" w:rsidRDefault="0021136D">
      <w:pPr>
        <w:pStyle w:val="Standard"/>
      </w:pPr>
      <w:r>
        <w:rPr>
          <w:b/>
          <w:sz w:val="24"/>
          <w:szCs w:val="24"/>
          <w:u w:val="single"/>
          <w:shd w:val="clear" w:color="auto" w:fill="808080"/>
        </w:rPr>
        <w:t>Das – ein              Die – eine              Der – ein/einen</w:t>
      </w:r>
      <w:r>
        <w:rPr>
          <w:b/>
          <w:sz w:val="24"/>
          <w:szCs w:val="24"/>
          <w:u w:val="single"/>
        </w:rPr>
        <w:t xml:space="preserve"> </w:t>
      </w:r>
    </w:p>
    <w:p w:rsidR="00CE56E2" w:rsidRDefault="00CE56E2">
      <w:pPr>
        <w:pStyle w:val="Standard"/>
        <w:rPr>
          <w:b/>
          <w:color w:val="FF0000"/>
          <w:sz w:val="24"/>
          <w:szCs w:val="24"/>
          <w:u w:val="single"/>
        </w:rPr>
      </w:pPr>
    </w:p>
    <w:p w:rsidR="00CE56E2" w:rsidRDefault="0021136D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 xml:space="preserve">PRZYMIOTNIKI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Normal</w:t>
      </w:r>
      <w:r>
        <w:rPr>
          <w:sz w:val="24"/>
          <w:szCs w:val="24"/>
        </w:rPr>
        <w:t xml:space="preserve"> – normal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Perfekt</w:t>
      </w:r>
      <w:r>
        <w:rPr>
          <w:sz w:val="24"/>
          <w:szCs w:val="24"/>
        </w:rPr>
        <w:t xml:space="preserve"> – perfect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schon </w:t>
      </w:r>
      <w:r>
        <w:rPr>
          <w:sz w:val="24"/>
          <w:szCs w:val="24"/>
        </w:rPr>
        <w:t>– beautiful/ handsome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gesund </w:t>
      </w:r>
      <w:r>
        <w:rPr>
          <w:sz w:val="24"/>
          <w:szCs w:val="24"/>
        </w:rPr>
        <w:t>– healthy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Frei </w:t>
      </w:r>
      <w:r>
        <w:rPr>
          <w:sz w:val="24"/>
          <w:szCs w:val="24"/>
        </w:rPr>
        <w:t>– free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Schlecht </w:t>
      </w:r>
      <w:r>
        <w:rPr>
          <w:sz w:val="24"/>
          <w:szCs w:val="24"/>
        </w:rPr>
        <w:t>– bad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toll </w:t>
      </w:r>
      <w:r>
        <w:rPr>
          <w:sz w:val="24"/>
          <w:szCs w:val="24"/>
        </w:rPr>
        <w:t>– great/ amazing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fertig/ bereit</w:t>
      </w:r>
      <w:r>
        <w:rPr>
          <w:sz w:val="24"/>
          <w:szCs w:val="24"/>
        </w:rPr>
        <w:t xml:space="preserve"> – ready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fertig </w:t>
      </w:r>
      <w:r>
        <w:rPr>
          <w:sz w:val="24"/>
          <w:szCs w:val="24"/>
        </w:rPr>
        <w:t>– finished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richtig </w:t>
      </w:r>
      <w:r>
        <w:rPr>
          <w:sz w:val="24"/>
          <w:szCs w:val="24"/>
        </w:rPr>
        <w:t>– right/ correct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teuer</w:t>
      </w:r>
      <w:r>
        <w:rPr>
          <w:sz w:val="24"/>
          <w:szCs w:val="24"/>
        </w:rPr>
        <w:t xml:space="preserve"> – expensive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witchtig </w:t>
      </w:r>
      <w:r>
        <w:rPr>
          <w:sz w:val="24"/>
          <w:szCs w:val="24"/>
        </w:rPr>
        <w:t>– important</w:t>
      </w:r>
    </w:p>
    <w:p w:rsidR="00CE56E2" w:rsidRDefault="00CE56E2">
      <w:pPr>
        <w:pStyle w:val="Standard"/>
        <w:rPr>
          <w:sz w:val="24"/>
          <w:szCs w:val="24"/>
        </w:rPr>
      </w:pP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neu </w:t>
      </w:r>
      <w:r>
        <w:rPr>
          <w:sz w:val="24"/>
          <w:szCs w:val="24"/>
        </w:rPr>
        <w:t>– new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alt</w:t>
      </w:r>
      <w:r>
        <w:rPr>
          <w:sz w:val="24"/>
          <w:szCs w:val="24"/>
        </w:rPr>
        <w:t xml:space="preserve"> – old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jung </w:t>
      </w:r>
      <w:r>
        <w:rPr>
          <w:sz w:val="24"/>
          <w:szCs w:val="24"/>
        </w:rPr>
        <w:t>- young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Stark</w:t>
      </w:r>
      <w:r>
        <w:rPr>
          <w:sz w:val="24"/>
          <w:szCs w:val="24"/>
        </w:rPr>
        <w:t xml:space="preserve"> – strong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Schwach</w:t>
      </w:r>
      <w:r>
        <w:rPr>
          <w:sz w:val="24"/>
          <w:szCs w:val="24"/>
        </w:rPr>
        <w:t xml:space="preserve"> – weak 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Laut</w:t>
      </w:r>
      <w:r>
        <w:rPr>
          <w:sz w:val="24"/>
          <w:szCs w:val="24"/>
        </w:rPr>
        <w:t xml:space="preserve"> – noisy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Leise</w:t>
      </w:r>
      <w:r>
        <w:rPr>
          <w:sz w:val="24"/>
          <w:szCs w:val="24"/>
        </w:rPr>
        <w:t xml:space="preserve"> – quiet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ruhig </w:t>
      </w:r>
      <w:r>
        <w:rPr>
          <w:sz w:val="24"/>
          <w:szCs w:val="24"/>
        </w:rPr>
        <w:t>– calm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Lang</w:t>
      </w:r>
      <w:r>
        <w:rPr>
          <w:sz w:val="24"/>
          <w:szCs w:val="24"/>
        </w:rPr>
        <w:t xml:space="preserve"> – long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Kurz</w:t>
      </w:r>
      <w:r>
        <w:rPr>
          <w:sz w:val="24"/>
          <w:szCs w:val="24"/>
        </w:rPr>
        <w:t xml:space="preserve"> – short/ brief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Klein</w:t>
      </w:r>
      <w:r>
        <w:rPr>
          <w:sz w:val="24"/>
          <w:szCs w:val="24"/>
        </w:rPr>
        <w:t xml:space="preserve"> - small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groB </w:t>
      </w:r>
      <w:r>
        <w:rPr>
          <w:sz w:val="24"/>
          <w:szCs w:val="24"/>
        </w:rPr>
        <w:t>– tall/ big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leicht</w:t>
      </w:r>
      <w:r>
        <w:rPr>
          <w:sz w:val="24"/>
          <w:szCs w:val="24"/>
        </w:rPr>
        <w:t xml:space="preserve"> – light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rund</w:t>
      </w:r>
      <w:r>
        <w:rPr>
          <w:sz w:val="24"/>
          <w:szCs w:val="24"/>
        </w:rPr>
        <w:t xml:space="preserve"> – round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 xml:space="preserve">klar </w:t>
      </w:r>
      <w:r>
        <w:rPr>
          <w:sz w:val="24"/>
          <w:szCs w:val="24"/>
        </w:rPr>
        <w:t>– clear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sauber</w:t>
      </w:r>
      <w:r>
        <w:rPr>
          <w:sz w:val="24"/>
          <w:szCs w:val="24"/>
        </w:rPr>
        <w:t xml:space="preserve"> – clean 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schmutzig </w:t>
      </w:r>
      <w:r>
        <w:rPr>
          <w:sz w:val="24"/>
          <w:szCs w:val="24"/>
        </w:rPr>
        <w:t>– dirty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CE56E2">
      <w:pPr>
        <w:pStyle w:val="Standard"/>
        <w:rPr>
          <w:b/>
          <w:sz w:val="24"/>
          <w:szCs w:val="24"/>
        </w:rPr>
      </w:pP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einfach</w:t>
      </w:r>
      <w:r>
        <w:rPr>
          <w:sz w:val="24"/>
          <w:szCs w:val="24"/>
        </w:rPr>
        <w:t xml:space="preserve"> – easy/simple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schwer</w:t>
      </w:r>
      <w:r>
        <w:rPr>
          <w:sz w:val="24"/>
          <w:szCs w:val="24"/>
        </w:rPr>
        <w:t xml:space="preserve"> – heavy/ difficult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lustig </w:t>
      </w:r>
      <w:r>
        <w:rPr>
          <w:sz w:val="24"/>
          <w:szCs w:val="24"/>
        </w:rPr>
        <w:t>– funny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traurig </w:t>
      </w:r>
      <w:r>
        <w:rPr>
          <w:sz w:val="24"/>
          <w:szCs w:val="24"/>
        </w:rPr>
        <w:t>– sad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schnell</w:t>
      </w:r>
      <w:r>
        <w:rPr>
          <w:sz w:val="24"/>
          <w:szCs w:val="24"/>
        </w:rPr>
        <w:t xml:space="preserve"> – guickly/ fast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langsam</w:t>
      </w:r>
      <w:r>
        <w:rPr>
          <w:sz w:val="24"/>
          <w:szCs w:val="24"/>
        </w:rPr>
        <w:t xml:space="preserve"> - slow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mude</w:t>
      </w:r>
      <w:r>
        <w:rPr>
          <w:sz w:val="24"/>
          <w:szCs w:val="24"/>
        </w:rPr>
        <w:t xml:space="preserve"> – tired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warm </w:t>
      </w:r>
      <w:r>
        <w:rPr>
          <w:sz w:val="24"/>
          <w:szCs w:val="24"/>
        </w:rPr>
        <w:t>– warm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t>HeiBe</w:t>
      </w:r>
      <w:r>
        <w:rPr>
          <w:sz w:val="24"/>
          <w:szCs w:val="24"/>
        </w:rPr>
        <w:t xml:space="preserve"> - hot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kalt</w:t>
      </w:r>
      <w:r>
        <w:rPr>
          <w:sz w:val="24"/>
          <w:szCs w:val="24"/>
        </w:rPr>
        <w:t xml:space="preserve"> – cold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trief </w:t>
      </w:r>
      <w:r>
        <w:rPr>
          <w:sz w:val="24"/>
          <w:szCs w:val="24"/>
        </w:rPr>
        <w:t>– deep</w:t>
      </w: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>hoch</w:t>
      </w:r>
      <w:r>
        <w:rPr>
          <w:sz w:val="24"/>
          <w:szCs w:val="24"/>
        </w:rPr>
        <w:t xml:space="preserve"> – high</w:t>
      </w:r>
    </w:p>
    <w:p w:rsidR="00BA1807" w:rsidRDefault="00BA1807">
      <w:pPr>
        <w:sectPr w:rsidR="00BA1807">
          <w:type w:val="continuous"/>
          <w:pgSz w:w="11906" w:h="16838"/>
          <w:pgMar w:top="1417" w:right="1417" w:bottom="1417" w:left="1417" w:header="708" w:footer="708" w:gutter="0"/>
          <w:cols w:num="2" w:space="708"/>
        </w:sectPr>
      </w:pPr>
    </w:p>
    <w:p w:rsidR="00CE56E2" w:rsidRDefault="0021136D">
      <w:pPr>
        <w:pStyle w:val="Standard"/>
      </w:pPr>
      <w:r>
        <w:rPr>
          <w:b/>
          <w:sz w:val="24"/>
          <w:szCs w:val="24"/>
        </w:rPr>
        <w:lastRenderedPageBreak/>
        <w:t xml:space="preserve">weit </w:t>
      </w:r>
      <w:r>
        <w:rPr>
          <w:sz w:val="24"/>
          <w:szCs w:val="24"/>
        </w:rPr>
        <w:t>– far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color w:val="C00000"/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</w:rPr>
        <w:t>INNE OKREŚLENIA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Auch </w:t>
      </w:r>
      <w:r>
        <w:rPr>
          <w:sz w:val="24"/>
          <w:szCs w:val="24"/>
        </w:rPr>
        <w:t>– also, as well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Alleine</w:t>
      </w:r>
      <w:r>
        <w:rPr>
          <w:sz w:val="24"/>
          <w:szCs w:val="24"/>
        </w:rPr>
        <w:t xml:space="preserve"> – alone, by itself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Gerne</w:t>
      </w:r>
      <w:r>
        <w:rPr>
          <w:sz w:val="24"/>
          <w:szCs w:val="24"/>
        </w:rPr>
        <w:t xml:space="preserve"> – like to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Genug</w:t>
      </w:r>
      <w:r>
        <w:rPr>
          <w:sz w:val="24"/>
          <w:szCs w:val="24"/>
        </w:rPr>
        <w:t xml:space="preserve"> – enough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Nur </w:t>
      </w:r>
      <w:r>
        <w:rPr>
          <w:sz w:val="24"/>
          <w:szCs w:val="24"/>
        </w:rPr>
        <w:t>– just, only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Noch </w:t>
      </w:r>
      <w:r>
        <w:rPr>
          <w:sz w:val="24"/>
          <w:szCs w:val="24"/>
        </w:rPr>
        <w:t xml:space="preserve">– one more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Immer </w:t>
      </w:r>
      <w:r>
        <w:rPr>
          <w:sz w:val="24"/>
          <w:szCs w:val="24"/>
        </w:rPr>
        <w:t>– always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So </w:t>
      </w:r>
      <w:r>
        <w:rPr>
          <w:sz w:val="24"/>
          <w:szCs w:val="24"/>
        </w:rPr>
        <w:t xml:space="preserve">–so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So Viele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so many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Schon</w:t>
      </w:r>
      <w:r>
        <w:rPr>
          <w:sz w:val="24"/>
          <w:szCs w:val="24"/>
        </w:rPr>
        <w:t xml:space="preserve"> – already 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Zu</w:t>
      </w:r>
      <w:r>
        <w:rPr>
          <w:sz w:val="24"/>
          <w:szCs w:val="24"/>
        </w:rPr>
        <w:t xml:space="preserve"> – too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Zul laut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too loud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Zu viel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– too much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 xml:space="preserve">Zusammen </w:t>
      </w:r>
      <w:r>
        <w:rPr>
          <w:sz w:val="24"/>
          <w:szCs w:val="24"/>
        </w:rPr>
        <w:t>– together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Wieder</w:t>
      </w:r>
      <w:r>
        <w:rPr>
          <w:sz w:val="24"/>
          <w:szCs w:val="24"/>
        </w:rPr>
        <w:t xml:space="preserve"> - again</w:t>
      </w:r>
    </w:p>
    <w:p w:rsidR="00CE56E2" w:rsidRDefault="0021136D">
      <w:pPr>
        <w:pStyle w:val="Standard"/>
      </w:pPr>
      <w:r>
        <w:rPr>
          <w:b/>
          <w:color w:val="0070C0"/>
          <w:sz w:val="24"/>
          <w:szCs w:val="24"/>
        </w:rPr>
        <w:t>Wirklich</w:t>
      </w:r>
      <w:r>
        <w:rPr>
          <w:sz w:val="24"/>
          <w:szCs w:val="24"/>
        </w:rPr>
        <w:t xml:space="preserve"> – really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b/>
          <w:color w:val="0070C0"/>
          <w:sz w:val="24"/>
          <w:szCs w:val="24"/>
        </w:rPr>
        <w:t>Vielleicht</w:t>
      </w:r>
      <w:r>
        <w:rPr>
          <w:sz w:val="24"/>
          <w:szCs w:val="24"/>
        </w:rPr>
        <w:t xml:space="preserve"> – maybe, perhaps </w:t>
      </w:r>
    </w:p>
    <w:p w:rsidR="00C616B9" w:rsidRDefault="00C616B9">
      <w:pPr>
        <w:pStyle w:val="Standard"/>
        <w:rPr>
          <w:sz w:val="24"/>
          <w:szCs w:val="24"/>
        </w:rPr>
      </w:pP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Andere – other/ another/ different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Alle – all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lastRenderedPageBreak/>
        <w:t>Das - that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Da - since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 xml:space="preserve">Doch – but 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Denn / weil – becouse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Entweder – either</w:t>
      </w:r>
    </w:p>
    <w:p w:rsidR="00C616B9" w:rsidRDefault="00C616B9" w:rsidP="00C616B9">
      <w:pPr>
        <w:pStyle w:val="Standard"/>
        <w:rPr>
          <w:b/>
        </w:rPr>
      </w:pPr>
      <w:r w:rsidRPr="00C616B9">
        <w:rPr>
          <w:b/>
        </w:rPr>
        <w:t>Jedes – every</w:t>
      </w:r>
    </w:p>
    <w:p w:rsidR="00CC7189" w:rsidRPr="00C616B9" w:rsidRDefault="00CC7189" w:rsidP="00C616B9">
      <w:pPr>
        <w:pStyle w:val="Standard"/>
        <w:rPr>
          <w:b/>
        </w:rPr>
      </w:pPr>
      <w:r>
        <w:rPr>
          <w:b/>
        </w:rPr>
        <w:t>Nur - only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Order – or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Obwohl – although/ though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 xml:space="preserve">Solange – as long es </w:t>
      </w:r>
    </w:p>
    <w:p w:rsidR="00C616B9" w:rsidRPr="00C616B9" w:rsidRDefault="00C616B9" w:rsidP="00C616B9">
      <w:pPr>
        <w:pStyle w:val="Standard"/>
        <w:rPr>
          <w:b/>
        </w:rPr>
      </w:pPr>
      <w:r w:rsidRPr="00C616B9">
        <w:rPr>
          <w:b/>
        </w:rPr>
        <w:t>Sondern – but/ but rather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RZECZOWNIKI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Die Ecke – corner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Flecken – spots / plama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Fleck – stain / flek w butach, łata, miejsce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Buch/ Die Bucher – książka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Zeitung/Zeitungen – newspaper/s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Zeitschrift – magazyny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Interview – rozmowa kwalifikacyjna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Tastatur – klawiatura</w:t>
      </w:r>
    </w:p>
    <w:p w:rsidR="006F2CDE" w:rsidRDefault="006F2CDE">
      <w:pPr>
        <w:pStyle w:val="Standard"/>
        <w:rPr>
          <w:sz w:val="24"/>
          <w:szCs w:val="24"/>
        </w:rPr>
      </w:pP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Zeug – stuff (rzeczy)</w:t>
      </w: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Spielzeug – toy </w:t>
      </w: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Werkzeug /Werkzeuge – tool/s (narzędzie) </w:t>
      </w:r>
    </w:p>
    <w:p w:rsidR="006F2CDE" w:rsidRDefault="006F2CDE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Feuerzeug – lighter (zapalniczka)</w:t>
      </w:r>
    </w:p>
    <w:p w:rsidR="00CE56E2" w:rsidRDefault="00CE56E2">
      <w:pPr>
        <w:pStyle w:val="Standard"/>
        <w:rPr>
          <w:b/>
          <w:color w:val="FF0000"/>
          <w:sz w:val="24"/>
          <w:szCs w:val="24"/>
          <w:u w:val="single"/>
        </w:rPr>
      </w:pPr>
    </w:p>
    <w:p w:rsidR="00CE56E2" w:rsidRDefault="0021136D">
      <w:pPr>
        <w:pStyle w:val="Standard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 xml:space="preserve">PRODUKTY </w:t>
      </w: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Essen – food/jedzenie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Zucker – sugar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Salz – salt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Das Ol – oil [ul]</w:t>
      </w:r>
    </w:p>
    <w:p w:rsidR="00CE56E2" w:rsidRDefault="0021136D">
      <w:pPr>
        <w:pStyle w:val="Standard"/>
      </w:pPr>
      <w:r>
        <w:rPr>
          <w:sz w:val="24"/>
          <w:szCs w:val="24"/>
        </w:rPr>
        <w:t>Die Butter – butter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Honig – honey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Eis – ice cream </w:t>
      </w:r>
    </w:p>
    <w:p w:rsidR="00CE56E2" w:rsidRDefault="0021136D">
      <w:pPr>
        <w:pStyle w:val="Standard"/>
      </w:pPr>
      <w:r>
        <w:rPr>
          <w:sz w:val="24"/>
          <w:szCs w:val="24"/>
        </w:rPr>
        <w:t>Die Schokolade – Chocolate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Fisch/ Fische – fish/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Suppe – soup/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Kasse – cheese/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Ei /Eier– egg/s 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Nudeln – pasta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Reis – rice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Kartoffel/ Kartoffeln – potato/s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Das Fleisch – meat 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Gemuse – vegetables/warzywa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Tomaten - tomatoes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Milch – milk/mleko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Wasser – water/ woda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Kaffee – Coffee/kawa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Tee – tea/herbata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Das Bier – beer/piwo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Wein – wine/wino</w:t>
      </w:r>
    </w:p>
    <w:p w:rsidR="00CE56E2" w:rsidRDefault="0021136D">
      <w:pPr>
        <w:pStyle w:val="Standard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Der saft – juice/sok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Apfelsaft – apple juice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Orangensaft – orange juice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Das obst – fruit/owoce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Der Apfel / Die A”pfel– apple/jabłko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Organge / Orangen– organe/pomarańcz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Die Banane /Bananen– banana/s</w:t>
      </w:r>
    </w:p>
    <w:p w:rsidR="00CE56E2" w:rsidRDefault="0021136D">
      <w:pPr>
        <w:pStyle w:val="Standard"/>
        <w:rPr>
          <w:sz w:val="24"/>
          <w:szCs w:val="24"/>
        </w:rPr>
      </w:pPr>
      <w:r>
        <w:rPr>
          <w:sz w:val="24"/>
          <w:szCs w:val="24"/>
        </w:rPr>
        <w:lastRenderedPageBreak/>
        <w:t>Die Erdbeere/ Erdbeeren– strawberry/truskawka</w:t>
      </w:r>
    </w:p>
    <w:p w:rsidR="00CE56E2" w:rsidRDefault="00CE56E2">
      <w:pPr>
        <w:pStyle w:val="Standard"/>
        <w:rPr>
          <w:sz w:val="24"/>
          <w:szCs w:val="24"/>
        </w:rPr>
      </w:pPr>
    </w:p>
    <w:p w:rsidR="00CE56E2" w:rsidRDefault="0021136D">
      <w:pPr>
        <w:pStyle w:val="Standard"/>
      </w:pPr>
      <w:r>
        <w:rPr>
          <w:b/>
          <w:color w:val="FF0000"/>
          <w:sz w:val="24"/>
          <w:szCs w:val="24"/>
          <w:u w:val="single"/>
        </w:rPr>
        <w:t xml:space="preserve">ZWIĘRZĘTA </w:t>
      </w:r>
      <w:r>
        <w:rPr>
          <w:b/>
          <w:sz w:val="24"/>
          <w:szCs w:val="24"/>
          <w:u w:val="single"/>
        </w:rPr>
        <w:t>(eats -  frisst)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Tier/Tiere – animal/s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 Haustier- pet</w:t>
      </w:r>
    </w:p>
    <w:p w:rsidR="00CE56E2" w:rsidRDefault="0021136D">
      <w:pPr>
        <w:pStyle w:val="Standard"/>
      </w:pPr>
      <w:r>
        <w:t>Der Hund/ Die Hunde – dog/s</w:t>
      </w:r>
    </w:p>
    <w:p w:rsidR="00CE56E2" w:rsidRDefault="0021136D">
      <w:pPr>
        <w:pStyle w:val="Standard"/>
      </w:pPr>
      <w:r>
        <w:t xml:space="preserve">Der Bar/ Die Ba”ren– bear </w:t>
      </w:r>
    </w:p>
    <w:p w:rsidR="00CE56E2" w:rsidRDefault="0021136D">
      <w:pPr>
        <w:pStyle w:val="Standard"/>
      </w:pPr>
      <w:r>
        <w:t>Der Vogel / Die Vo”gel– bird/s</w:t>
      </w:r>
    </w:p>
    <w:p w:rsidR="00CE56E2" w:rsidRDefault="0021136D">
      <w:pPr>
        <w:pStyle w:val="Standard"/>
      </w:pPr>
      <w:r>
        <w:t>Der Insekt/ Die Insekten – insect/s</w:t>
      </w:r>
    </w:p>
    <w:p w:rsidR="00CE56E2" w:rsidRDefault="0021136D">
      <w:pPr>
        <w:pStyle w:val="Standard"/>
      </w:pPr>
      <w:r>
        <w:t>Der Kafel - beetle</w:t>
      </w:r>
    </w:p>
    <w:p w:rsidR="00CE56E2" w:rsidRDefault="0021136D">
      <w:pPr>
        <w:pStyle w:val="Standard"/>
      </w:pPr>
      <w:r>
        <w:t>Die Katze / Die Katzen– cat/s</w:t>
      </w:r>
    </w:p>
    <w:p w:rsidR="00CE56E2" w:rsidRDefault="0021136D">
      <w:pPr>
        <w:pStyle w:val="Standard"/>
      </w:pPr>
      <w:r>
        <w:t>Die Maus/ Die Ma”use- mouse/mice</w:t>
      </w:r>
    </w:p>
    <w:p w:rsidR="00CE56E2" w:rsidRDefault="0021136D">
      <w:pPr>
        <w:pStyle w:val="Standard"/>
      </w:pPr>
      <w:r>
        <w:t>Die Ente/ Die Enten – duck/s</w:t>
      </w:r>
    </w:p>
    <w:p w:rsidR="00CE56E2" w:rsidRDefault="0021136D">
      <w:pPr>
        <w:pStyle w:val="Standard"/>
      </w:pPr>
      <w:r>
        <w:t>Die Kuh/ Die ku”he – cow/s</w:t>
      </w:r>
    </w:p>
    <w:p w:rsidR="00CE56E2" w:rsidRDefault="0021136D">
      <w:pPr>
        <w:pStyle w:val="Standard"/>
      </w:pPr>
      <w:r>
        <w:t>Die Biene – bee</w:t>
      </w:r>
    </w:p>
    <w:p w:rsidR="00CE56E2" w:rsidRDefault="0021136D">
      <w:pPr>
        <w:pStyle w:val="Standard"/>
      </w:pPr>
      <w:r>
        <w:t>Die Spinne/ Die Spinnen – spider/s</w:t>
      </w:r>
    </w:p>
    <w:p w:rsidR="00CE56E2" w:rsidRDefault="0021136D">
      <w:pPr>
        <w:pStyle w:val="Standard"/>
      </w:pPr>
      <w:r>
        <w:t>Die Fliege/ Fliegen – fly/flies</w:t>
      </w:r>
    </w:p>
    <w:p w:rsidR="00CE56E2" w:rsidRDefault="0021136D">
      <w:pPr>
        <w:pStyle w:val="Standard"/>
      </w:pPr>
      <w:r>
        <w:t>Das Pferd/ Pferde – horse/s</w:t>
      </w:r>
    </w:p>
    <w:p w:rsidR="00CE56E2" w:rsidRDefault="0021136D">
      <w:pPr>
        <w:pStyle w:val="Standard"/>
      </w:pPr>
      <w:r>
        <w:t>Das Schwein/ Die Schweine – pig/s</w:t>
      </w:r>
    </w:p>
    <w:p w:rsidR="00CE56E2" w:rsidRDefault="00CE56E2">
      <w:pPr>
        <w:pStyle w:val="Standard"/>
      </w:pPr>
    </w:p>
    <w:p w:rsidR="00CE56E2" w:rsidRDefault="0021136D">
      <w:pPr>
        <w:pStyle w:val="Standard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UBRANIA 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Kleidung - clothes</w:t>
      </w:r>
    </w:p>
    <w:p w:rsidR="00CE56E2" w:rsidRDefault="0021136D">
      <w:pPr>
        <w:pStyle w:val="Standard"/>
      </w:pPr>
      <w:r>
        <w:t>Das Kleid/Kleider – dress/es</w:t>
      </w:r>
    </w:p>
    <w:p w:rsidR="00CE56E2" w:rsidRDefault="0021136D">
      <w:pPr>
        <w:pStyle w:val="Standard"/>
      </w:pPr>
      <w:r>
        <w:t>Das Hemd/hemden – shirt/s</w:t>
      </w:r>
    </w:p>
    <w:p w:rsidR="00CE56E2" w:rsidRDefault="0021136D">
      <w:pPr>
        <w:pStyle w:val="Standard"/>
      </w:pPr>
      <w:r>
        <w:t>Die Kosmetik – cosmetics</w:t>
      </w:r>
    </w:p>
    <w:p w:rsidR="00CE56E2" w:rsidRDefault="0021136D">
      <w:pPr>
        <w:pStyle w:val="Standard"/>
      </w:pPr>
      <w:r>
        <w:t>Die Tasche/Taschen – bag/s</w:t>
      </w:r>
    </w:p>
    <w:p w:rsidR="00CE56E2" w:rsidRDefault="0021136D">
      <w:pPr>
        <w:pStyle w:val="Standard"/>
      </w:pPr>
      <w:r>
        <w:t>Die Hose/Hosen - trausers</w:t>
      </w:r>
    </w:p>
    <w:p w:rsidR="00CE56E2" w:rsidRDefault="0021136D">
      <w:pPr>
        <w:pStyle w:val="Standard"/>
      </w:pPr>
      <w:r>
        <w:t>Die Jacke/Jacken – jacket/s</w:t>
      </w:r>
    </w:p>
    <w:p w:rsidR="00CE56E2" w:rsidRDefault="0021136D">
      <w:pPr>
        <w:pStyle w:val="Standard"/>
      </w:pPr>
      <w:r>
        <w:t>Der Mantel - coat</w:t>
      </w:r>
    </w:p>
    <w:p w:rsidR="00CE56E2" w:rsidRDefault="0021136D">
      <w:pPr>
        <w:pStyle w:val="Standard"/>
      </w:pPr>
      <w:r>
        <w:t>Der Hut/Hute – hat/s</w:t>
      </w:r>
    </w:p>
    <w:p w:rsidR="00CE56E2" w:rsidRDefault="0021136D">
      <w:pPr>
        <w:pStyle w:val="Standard"/>
      </w:pPr>
      <w:r>
        <w:t>Der Rock/Rocke– skirt/s</w:t>
      </w:r>
    </w:p>
    <w:p w:rsidR="00CE56E2" w:rsidRDefault="0021136D">
      <w:pPr>
        <w:pStyle w:val="Standard"/>
      </w:pPr>
      <w:r>
        <w:t>Der Schuh/Schuhe – shoe/s</w:t>
      </w:r>
    </w:p>
    <w:p w:rsidR="00CE56E2" w:rsidRDefault="0021136D">
      <w:pPr>
        <w:pStyle w:val="Standard"/>
      </w:pPr>
      <w:r>
        <w:lastRenderedPageBreak/>
        <w:t>Der Knopf – buton</w:t>
      </w:r>
    </w:p>
    <w:p w:rsidR="00CE56E2" w:rsidRDefault="0021136D">
      <w:pPr>
        <w:pStyle w:val="Standard"/>
      </w:pPr>
      <w:r>
        <w:t>Der Schmuck - jewelry</w:t>
      </w:r>
    </w:p>
    <w:p w:rsidR="00CE56E2" w:rsidRDefault="0021136D">
      <w:pPr>
        <w:pStyle w:val="Standard"/>
      </w:pPr>
      <w:r>
        <w:t>Der Ring – ring</w:t>
      </w:r>
    </w:p>
    <w:p w:rsidR="00CE56E2" w:rsidRDefault="0021136D">
      <w:pPr>
        <w:pStyle w:val="Standard"/>
      </w:pPr>
      <w:r>
        <w:t>Hose – pants</w:t>
      </w:r>
    </w:p>
    <w:p w:rsidR="00CE56E2" w:rsidRDefault="00CE56E2">
      <w:pPr>
        <w:pStyle w:val="Standard"/>
      </w:pPr>
    </w:p>
    <w:p w:rsidR="00CE56E2" w:rsidRDefault="0021136D">
      <w:pPr>
        <w:pStyle w:val="Standard"/>
        <w:rPr>
          <w:b/>
          <w:color w:val="FF0000"/>
          <w:sz w:val="24"/>
          <w:u w:val="single"/>
        </w:rPr>
      </w:pPr>
      <w:r>
        <w:rPr>
          <w:b/>
          <w:color w:val="FF0000"/>
          <w:sz w:val="24"/>
          <w:u w:val="single"/>
        </w:rPr>
        <w:t>NATURA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Natur – Nature</w:t>
      </w:r>
    </w:p>
    <w:p w:rsidR="00CE56E2" w:rsidRDefault="0021136D">
      <w:pPr>
        <w:pStyle w:val="Standard"/>
      </w:pPr>
      <w:r>
        <w:t>Die Erde – earth</w:t>
      </w:r>
    </w:p>
    <w:p w:rsidR="00CE56E2" w:rsidRDefault="0021136D">
      <w:pPr>
        <w:pStyle w:val="Standard"/>
      </w:pPr>
      <w:r>
        <w:t xml:space="preserve">Die Luft – air </w:t>
      </w:r>
    </w:p>
    <w:p w:rsidR="00CE56E2" w:rsidRDefault="0021136D">
      <w:pPr>
        <w:pStyle w:val="Standard"/>
      </w:pPr>
      <w:r>
        <w:t>Die Blume/Blumen – flower</w:t>
      </w:r>
    </w:p>
    <w:p w:rsidR="00CE56E2" w:rsidRDefault="0021136D">
      <w:pPr>
        <w:pStyle w:val="Standard"/>
      </w:pPr>
      <w:r>
        <w:t>Die Sonne – sun</w:t>
      </w:r>
    </w:p>
    <w:p w:rsidR="00CE56E2" w:rsidRDefault="0021136D">
      <w:pPr>
        <w:pStyle w:val="Standard"/>
      </w:pPr>
      <w:r>
        <w:t>Der Stern - star</w:t>
      </w:r>
    </w:p>
    <w:p w:rsidR="00CE56E2" w:rsidRDefault="0021136D">
      <w:pPr>
        <w:pStyle w:val="Standard"/>
      </w:pPr>
      <w:r>
        <w:t>Der Himmel – sky/heaven</w:t>
      </w:r>
    </w:p>
    <w:p w:rsidR="00CE56E2" w:rsidRDefault="0021136D">
      <w:pPr>
        <w:pStyle w:val="Standard"/>
      </w:pPr>
      <w:r>
        <w:t>Der Wind – wind</w:t>
      </w:r>
    </w:p>
    <w:p w:rsidR="00CE56E2" w:rsidRDefault="0021136D">
      <w:pPr>
        <w:pStyle w:val="Standard"/>
      </w:pPr>
      <w:r>
        <w:t>Der Baum / Die Baume– tree/s</w:t>
      </w:r>
    </w:p>
    <w:p w:rsidR="00CE56E2" w:rsidRDefault="0021136D">
      <w:pPr>
        <w:pStyle w:val="Standard"/>
      </w:pPr>
      <w:r>
        <w:t>Der Berg – mauntain</w:t>
      </w:r>
    </w:p>
    <w:p w:rsidR="00CE56E2" w:rsidRDefault="0021136D">
      <w:pPr>
        <w:pStyle w:val="Standard"/>
      </w:pPr>
      <w:r>
        <w:t>Das Meer – sea</w:t>
      </w:r>
    </w:p>
    <w:p w:rsidR="00CE56E2" w:rsidRDefault="0021136D">
      <w:pPr>
        <w:pStyle w:val="Standard"/>
      </w:pPr>
      <w:r>
        <w:t>Das Feuer – fire</w:t>
      </w:r>
    </w:p>
    <w:p w:rsidR="00CE56E2" w:rsidRDefault="00CE56E2">
      <w:pPr>
        <w:pStyle w:val="Standard"/>
      </w:pPr>
    </w:p>
    <w:p w:rsidR="00CE56E2" w:rsidRDefault="0021136D">
      <w:pPr>
        <w:pStyle w:val="Standard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MIEJSCA, BUDYNKI 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Gebaude – building</w:t>
      </w:r>
    </w:p>
    <w:p w:rsidR="00CE56E2" w:rsidRDefault="0021136D">
      <w:pPr>
        <w:pStyle w:val="Standard"/>
        <w:rPr>
          <w:b/>
        </w:rPr>
      </w:pPr>
      <w:r>
        <w:rPr>
          <w:b/>
        </w:rPr>
        <w:t>Das Zimmer - room</w:t>
      </w:r>
    </w:p>
    <w:p w:rsidR="00CE56E2" w:rsidRDefault="0021136D">
      <w:pPr>
        <w:pStyle w:val="Standard"/>
      </w:pPr>
      <w:r>
        <w:t>Das Haus/ Die Hauser – house/s</w:t>
      </w:r>
    </w:p>
    <w:p w:rsidR="00CE56E2" w:rsidRDefault="0021136D">
      <w:pPr>
        <w:pStyle w:val="Standard"/>
      </w:pPr>
      <w:r>
        <w:t>Das Hotel - hotel</w:t>
      </w:r>
    </w:p>
    <w:p w:rsidR="00CE56E2" w:rsidRDefault="0021136D">
      <w:pPr>
        <w:pStyle w:val="Standard"/>
      </w:pPr>
      <w:r>
        <w:t>Das Restaurant / Die Restaurants– restaurant/s</w:t>
      </w:r>
    </w:p>
    <w:p w:rsidR="00CE56E2" w:rsidRDefault="0021136D">
      <w:pPr>
        <w:pStyle w:val="Standard"/>
      </w:pPr>
      <w:r>
        <w:t>Das Schloss – castle/palace</w:t>
      </w:r>
    </w:p>
    <w:p w:rsidR="00CE56E2" w:rsidRDefault="0021136D">
      <w:pPr>
        <w:pStyle w:val="Standard"/>
      </w:pPr>
      <w:r>
        <w:t>Die Schule – school</w:t>
      </w:r>
    </w:p>
    <w:p w:rsidR="00CE56E2" w:rsidRDefault="0021136D">
      <w:pPr>
        <w:pStyle w:val="Standard"/>
      </w:pPr>
      <w:r>
        <w:t>Die Bank – bank</w:t>
      </w:r>
    </w:p>
    <w:p w:rsidR="00CE56E2" w:rsidRDefault="0021136D">
      <w:pPr>
        <w:pStyle w:val="Standard"/>
      </w:pPr>
      <w:r>
        <w:t>Die Binliothek – library</w:t>
      </w:r>
    </w:p>
    <w:p w:rsidR="00CE56E2" w:rsidRDefault="0021136D">
      <w:pPr>
        <w:pStyle w:val="Standard"/>
      </w:pPr>
      <w:r>
        <w:t>Der Bahnhof/ Die Bahnhofe – train station/s</w:t>
      </w:r>
    </w:p>
    <w:p w:rsidR="00CE56E2" w:rsidRDefault="0021136D">
      <w:pPr>
        <w:pStyle w:val="Standard"/>
      </w:pPr>
      <w:r>
        <w:t>Der Markt - market</w:t>
      </w:r>
    </w:p>
    <w:p w:rsidR="00CE56E2" w:rsidRDefault="00CE56E2">
      <w:pPr>
        <w:pStyle w:val="Standard"/>
      </w:pPr>
    </w:p>
    <w:p w:rsidR="00CE56E2" w:rsidRDefault="0021136D">
      <w:pPr>
        <w:pStyle w:val="Standard"/>
      </w:pPr>
      <w:r>
        <w:rPr>
          <w:b/>
          <w:shd w:val="clear" w:color="auto" w:fill="FFFF00"/>
        </w:rPr>
        <w:lastRenderedPageBreak/>
        <w:t>Das Dorf – village</w:t>
      </w:r>
    </w:p>
    <w:p w:rsidR="00CE56E2" w:rsidRDefault="0021136D">
      <w:pPr>
        <w:pStyle w:val="Standard"/>
      </w:pPr>
      <w:r>
        <w:rPr>
          <w:b/>
          <w:shd w:val="clear" w:color="auto" w:fill="FFFF00"/>
        </w:rPr>
        <w:t>Das Land – country</w:t>
      </w:r>
    </w:p>
    <w:p w:rsidR="00CE56E2" w:rsidRDefault="0021136D">
      <w:pPr>
        <w:pStyle w:val="Standard"/>
      </w:pPr>
      <w:r>
        <w:rPr>
          <w:b/>
          <w:shd w:val="clear" w:color="auto" w:fill="FFFF00"/>
        </w:rPr>
        <w:t>Die Stadt – city</w:t>
      </w:r>
    </w:p>
    <w:p w:rsidR="00CE56E2" w:rsidRDefault="0021136D">
      <w:pPr>
        <w:pStyle w:val="Standard"/>
        <w:rPr>
          <w:b/>
        </w:rPr>
      </w:pPr>
      <w:r>
        <w:rPr>
          <w:b/>
        </w:rPr>
        <w:t>Die StraBe – street</w:t>
      </w:r>
    </w:p>
    <w:p w:rsidR="00CE56E2" w:rsidRDefault="0021136D">
      <w:pPr>
        <w:pStyle w:val="Standard"/>
      </w:pPr>
      <w:r>
        <w:t xml:space="preserve">Die Brucke – bridge </w:t>
      </w:r>
    </w:p>
    <w:p w:rsidR="00CE56E2" w:rsidRDefault="0021136D">
      <w:pPr>
        <w:pStyle w:val="Standard"/>
        <w:rPr>
          <w:b/>
        </w:rPr>
      </w:pPr>
      <w:r>
        <w:rPr>
          <w:b/>
        </w:rPr>
        <w:t>Der Park - park</w:t>
      </w:r>
    </w:p>
    <w:p w:rsidR="00CE56E2" w:rsidRDefault="0021136D">
      <w:pPr>
        <w:pStyle w:val="Standard"/>
      </w:pPr>
      <w:r>
        <w:t>Der Garten / Die Garten- garden/s</w:t>
      </w:r>
    </w:p>
    <w:p w:rsidR="006F2CDE" w:rsidRDefault="006F2CDE">
      <w:pPr>
        <w:pStyle w:val="Standard"/>
      </w:pPr>
    </w:p>
    <w:p w:rsidR="00360490" w:rsidRPr="00373BFA" w:rsidRDefault="00360490">
      <w:pPr>
        <w:pStyle w:val="Standard"/>
        <w:rPr>
          <w:b/>
          <w:color w:val="FF0000"/>
          <w:u w:val="single"/>
        </w:rPr>
      </w:pPr>
      <w:r w:rsidRPr="00373BFA">
        <w:rPr>
          <w:b/>
          <w:color w:val="FF0000"/>
          <w:u w:val="single"/>
        </w:rPr>
        <w:t>DOM</w:t>
      </w:r>
    </w:p>
    <w:p w:rsidR="00360490" w:rsidRDefault="00360490">
      <w:pPr>
        <w:pStyle w:val="Standard"/>
      </w:pPr>
      <w:r>
        <w:t>Mobel – furniture</w:t>
      </w:r>
    </w:p>
    <w:p w:rsidR="00360490" w:rsidRDefault="00360490">
      <w:pPr>
        <w:pStyle w:val="Standard"/>
      </w:pPr>
      <w:r>
        <w:t>Das Bett</w:t>
      </w:r>
      <w:r w:rsidR="002C665D">
        <w:t>/ Die Betten</w:t>
      </w:r>
      <w:r>
        <w:t xml:space="preserve"> - bed</w:t>
      </w:r>
    </w:p>
    <w:p w:rsidR="00360490" w:rsidRPr="002F6761" w:rsidRDefault="00360490">
      <w:pPr>
        <w:pStyle w:val="Standard"/>
        <w:rPr>
          <w:b/>
        </w:rPr>
      </w:pPr>
      <w:r w:rsidRPr="002F6761">
        <w:rPr>
          <w:b/>
        </w:rPr>
        <w:t>Das Dach – roof</w:t>
      </w:r>
    </w:p>
    <w:p w:rsidR="00360490" w:rsidRDefault="00360490">
      <w:pPr>
        <w:pStyle w:val="Standard"/>
      </w:pPr>
      <w:r>
        <w:t>Das Licht - light</w:t>
      </w:r>
    </w:p>
    <w:p w:rsidR="00360490" w:rsidRDefault="00360490">
      <w:pPr>
        <w:pStyle w:val="Standard"/>
      </w:pPr>
      <w:r>
        <w:t>Das Fenster – window</w:t>
      </w:r>
    </w:p>
    <w:p w:rsidR="00360490" w:rsidRDefault="00360490">
      <w:pPr>
        <w:pStyle w:val="Standard"/>
      </w:pPr>
      <w:r>
        <w:t>Das Sofa – sofa</w:t>
      </w:r>
    </w:p>
    <w:p w:rsidR="00360490" w:rsidRPr="00373BFA" w:rsidRDefault="00360490">
      <w:pPr>
        <w:pStyle w:val="Standard"/>
        <w:rPr>
          <w:b/>
        </w:rPr>
      </w:pPr>
      <w:r w:rsidRPr="00373BFA">
        <w:rPr>
          <w:b/>
        </w:rPr>
        <w:t>Das Zimmer – room</w:t>
      </w:r>
    </w:p>
    <w:p w:rsidR="00360490" w:rsidRPr="00373BFA" w:rsidRDefault="00360490">
      <w:pPr>
        <w:pStyle w:val="Standard"/>
        <w:rPr>
          <w:b/>
        </w:rPr>
      </w:pPr>
      <w:r w:rsidRPr="00373BFA">
        <w:rPr>
          <w:b/>
        </w:rPr>
        <w:t>Das Schlafzimmer - bedroom</w:t>
      </w:r>
    </w:p>
    <w:p w:rsidR="00360490" w:rsidRPr="00373BFA" w:rsidRDefault="00360490">
      <w:pPr>
        <w:pStyle w:val="Standard"/>
        <w:rPr>
          <w:b/>
        </w:rPr>
      </w:pPr>
      <w:r w:rsidRPr="00373BFA">
        <w:rPr>
          <w:b/>
        </w:rPr>
        <w:t xml:space="preserve">Das Wohnzimmer – living room </w:t>
      </w:r>
    </w:p>
    <w:p w:rsidR="00360490" w:rsidRPr="001913D3" w:rsidRDefault="00360490">
      <w:pPr>
        <w:pStyle w:val="Standard"/>
        <w:rPr>
          <w:b/>
        </w:rPr>
      </w:pPr>
      <w:r w:rsidRPr="001913D3">
        <w:rPr>
          <w:b/>
        </w:rPr>
        <w:t>Die Kuche – kitchen</w:t>
      </w:r>
    </w:p>
    <w:p w:rsidR="00360490" w:rsidRDefault="00360490">
      <w:pPr>
        <w:pStyle w:val="Standard"/>
      </w:pPr>
      <w:r>
        <w:t xml:space="preserve">Die Keller </w:t>
      </w:r>
      <w:r w:rsidR="001913D3">
        <w:t>–</w:t>
      </w:r>
      <w:r>
        <w:t xml:space="preserve"> basements</w:t>
      </w:r>
    </w:p>
    <w:p w:rsidR="001913D3" w:rsidRDefault="001913D3">
      <w:pPr>
        <w:pStyle w:val="Standard"/>
      </w:pPr>
      <w:r w:rsidRPr="001913D3">
        <w:t>Die Lampe - lamp</w:t>
      </w:r>
    </w:p>
    <w:p w:rsidR="00360490" w:rsidRDefault="00360490">
      <w:pPr>
        <w:pStyle w:val="Standard"/>
      </w:pPr>
      <w:r>
        <w:t>Die Tur</w:t>
      </w:r>
      <w:r w:rsidR="002C665D">
        <w:t xml:space="preserve">/ Turen </w:t>
      </w:r>
      <w:r>
        <w:t xml:space="preserve"> – door</w:t>
      </w:r>
      <w:r w:rsidR="002C665D">
        <w:t>/s</w:t>
      </w:r>
    </w:p>
    <w:p w:rsidR="00360490" w:rsidRDefault="00360490">
      <w:pPr>
        <w:pStyle w:val="Standard"/>
      </w:pPr>
      <w:r>
        <w:t>Die Treppe</w:t>
      </w:r>
      <w:r w:rsidR="002C665D">
        <w:t>/ Treppen</w:t>
      </w:r>
      <w:r>
        <w:t xml:space="preserve"> - staircase</w:t>
      </w:r>
    </w:p>
    <w:p w:rsidR="00360490" w:rsidRDefault="00360490">
      <w:pPr>
        <w:pStyle w:val="Standard"/>
      </w:pPr>
      <w:r>
        <w:t xml:space="preserve">Die Wand </w:t>
      </w:r>
      <w:r w:rsidR="002C665D">
        <w:t xml:space="preserve">/Wande </w:t>
      </w:r>
      <w:r>
        <w:t>– wall</w:t>
      </w:r>
      <w:r w:rsidR="002C665D">
        <w:t>/s</w:t>
      </w:r>
    </w:p>
    <w:p w:rsidR="00360490" w:rsidRDefault="00360490">
      <w:pPr>
        <w:pStyle w:val="Standard"/>
      </w:pPr>
      <w:r>
        <w:t>Die Wohnung - apartament</w:t>
      </w:r>
    </w:p>
    <w:p w:rsidR="00360490" w:rsidRDefault="00360490">
      <w:pPr>
        <w:pStyle w:val="Standard"/>
      </w:pPr>
      <w:r>
        <w:t>Der Balkon – balcony</w:t>
      </w:r>
    </w:p>
    <w:p w:rsidR="00360490" w:rsidRDefault="00360490">
      <w:pPr>
        <w:pStyle w:val="Standard"/>
      </w:pPr>
      <w:r>
        <w:t>Der Teppich - carpet</w:t>
      </w:r>
    </w:p>
    <w:p w:rsidR="00360490" w:rsidRDefault="00360490">
      <w:pPr>
        <w:pStyle w:val="Standard"/>
      </w:pPr>
      <w:r>
        <w:t>Der Stuhl - chair</w:t>
      </w:r>
    </w:p>
    <w:p w:rsidR="00360490" w:rsidRDefault="00360490">
      <w:pPr>
        <w:pStyle w:val="Standard"/>
      </w:pPr>
      <w:r>
        <w:t>Der Schlussel – key</w:t>
      </w:r>
    </w:p>
    <w:p w:rsidR="00360490" w:rsidRDefault="00360490">
      <w:pPr>
        <w:pStyle w:val="Standard"/>
      </w:pPr>
      <w:r>
        <w:t>Der Tisch – table</w:t>
      </w:r>
    </w:p>
    <w:p w:rsidR="001A4DCA" w:rsidRDefault="001A4DCA">
      <w:pPr>
        <w:pStyle w:val="Standard"/>
      </w:pPr>
    </w:p>
    <w:p w:rsidR="001A4DCA" w:rsidRDefault="001A4DCA">
      <w:pPr>
        <w:pStyle w:val="Standard"/>
      </w:pPr>
      <w:r>
        <w:t>Ladegerat – charger</w:t>
      </w:r>
    </w:p>
    <w:p w:rsidR="002C665D" w:rsidRDefault="001A4DCA">
      <w:pPr>
        <w:pStyle w:val="Standard"/>
      </w:pPr>
      <w:r>
        <w:t>Die Steckdose – power outlet</w:t>
      </w:r>
      <w:r w:rsidR="002C665D">
        <w:t xml:space="preserve"> / Die Steckdosen – electrical sockets</w:t>
      </w:r>
    </w:p>
    <w:p w:rsidR="002C665D" w:rsidRDefault="002C665D">
      <w:pPr>
        <w:pStyle w:val="Standard"/>
      </w:pPr>
      <w:r>
        <w:lastRenderedPageBreak/>
        <w:t>Schrank - cupboard</w:t>
      </w:r>
    </w:p>
    <w:p w:rsidR="001A4DCA" w:rsidRDefault="002C665D">
      <w:pPr>
        <w:pStyle w:val="Standard"/>
      </w:pPr>
      <w:r>
        <w:t>Decken - ceilings</w:t>
      </w:r>
    </w:p>
    <w:p w:rsidR="00360490" w:rsidRPr="00360490" w:rsidRDefault="00360490">
      <w:pPr>
        <w:pStyle w:val="Standard"/>
      </w:pPr>
    </w:p>
    <w:p w:rsidR="006F2CDE" w:rsidRPr="006F2CDE" w:rsidRDefault="006F2CDE">
      <w:pPr>
        <w:pStyle w:val="Standard"/>
        <w:rPr>
          <w:b/>
          <w:color w:val="FF0000"/>
          <w:u w:val="single"/>
        </w:rPr>
      </w:pPr>
      <w:r w:rsidRPr="006F2CDE">
        <w:rPr>
          <w:b/>
          <w:color w:val="FF0000"/>
          <w:u w:val="single"/>
        </w:rPr>
        <w:t>POJAZDY</w:t>
      </w:r>
    </w:p>
    <w:p w:rsidR="006F2CDE" w:rsidRDefault="006F2CDE">
      <w:pPr>
        <w:pStyle w:val="Standard"/>
      </w:pPr>
      <w:r>
        <w:t xml:space="preserve">Das Fahrzeug – vehicle </w:t>
      </w:r>
    </w:p>
    <w:p w:rsidR="006F2CDE" w:rsidRDefault="006F2CDE">
      <w:pPr>
        <w:pStyle w:val="Standard"/>
      </w:pPr>
      <w:r>
        <w:t>Das Flugzeug / Flugzeuge – airplane</w:t>
      </w:r>
    </w:p>
    <w:p w:rsidR="00C616B9" w:rsidRDefault="00C616B9">
      <w:pPr>
        <w:pStyle w:val="Standard"/>
      </w:pPr>
    </w:p>
    <w:p w:rsidR="00C616B9" w:rsidRDefault="00C616B9">
      <w:pPr>
        <w:pStyle w:val="Standard"/>
        <w:rPr>
          <w:b/>
          <w:color w:val="FF0000"/>
          <w:u w:val="single"/>
        </w:rPr>
      </w:pPr>
      <w:r w:rsidRPr="00C616B9">
        <w:rPr>
          <w:b/>
          <w:color w:val="FF0000"/>
          <w:u w:val="single"/>
        </w:rPr>
        <w:t xml:space="preserve">OSOBY </w:t>
      </w:r>
    </w:p>
    <w:p w:rsidR="00C616B9" w:rsidRDefault="00C616B9" w:rsidP="00C616B9">
      <w:pPr>
        <w:pStyle w:val="Standard"/>
        <w:rPr>
          <w:b/>
        </w:rPr>
      </w:pPr>
      <w:r w:rsidRPr="00C616B9">
        <w:rPr>
          <w:b/>
        </w:rPr>
        <w:t>Der Name – the name</w:t>
      </w:r>
    </w:p>
    <w:p w:rsidR="007C67C7" w:rsidRPr="00C616B9" w:rsidRDefault="007C67C7" w:rsidP="00C616B9">
      <w:pPr>
        <w:pStyle w:val="Standard"/>
        <w:rPr>
          <w:b/>
        </w:rPr>
      </w:pPr>
      <w:r>
        <w:rPr>
          <w:b/>
        </w:rPr>
        <w:t>Den Vornamen – first name</w:t>
      </w:r>
    </w:p>
    <w:p w:rsidR="00C616B9" w:rsidRDefault="00C616B9" w:rsidP="00C616B9">
      <w:pPr>
        <w:pStyle w:val="Standard"/>
      </w:pPr>
      <w:r>
        <w:t xml:space="preserve">Den </w:t>
      </w:r>
      <w:r>
        <w:t>Menschen – humans, people</w:t>
      </w:r>
    </w:p>
    <w:p w:rsidR="00C616B9" w:rsidRDefault="00C616B9" w:rsidP="00C616B9">
      <w:pPr>
        <w:pStyle w:val="Standard"/>
      </w:pPr>
      <w:r>
        <w:t>Leute – people</w:t>
      </w:r>
    </w:p>
    <w:p w:rsidR="00C616B9" w:rsidRDefault="00C616B9" w:rsidP="00C616B9">
      <w:pPr>
        <w:pStyle w:val="Standard"/>
      </w:pPr>
      <w:r>
        <w:t>Der Burger - citizen</w:t>
      </w:r>
    </w:p>
    <w:p w:rsidR="00C616B9" w:rsidRDefault="00C616B9" w:rsidP="00C616B9">
      <w:pPr>
        <w:pStyle w:val="Standard"/>
      </w:pPr>
      <w:r>
        <w:t>Die Frau/ Die frauen</w:t>
      </w:r>
    </w:p>
    <w:p w:rsidR="00C616B9" w:rsidRDefault="00C616B9" w:rsidP="00C616B9">
      <w:pPr>
        <w:pStyle w:val="Standard"/>
      </w:pPr>
      <w:r>
        <w:t>Der Mann/ Die Manner</w:t>
      </w:r>
    </w:p>
    <w:p w:rsidR="00C616B9" w:rsidRDefault="00C616B9" w:rsidP="00C616B9">
      <w:pPr>
        <w:pStyle w:val="Standard"/>
      </w:pPr>
      <w:r>
        <w:t>Der Junge/ Die Jungen</w:t>
      </w:r>
    </w:p>
    <w:p w:rsidR="00C616B9" w:rsidRDefault="00C616B9" w:rsidP="00C616B9">
      <w:pPr>
        <w:pStyle w:val="Standard"/>
      </w:pPr>
      <w:r>
        <w:t>Das baby – baby</w:t>
      </w:r>
    </w:p>
    <w:p w:rsidR="00C616B9" w:rsidRDefault="00C616B9" w:rsidP="00C616B9">
      <w:pPr>
        <w:pStyle w:val="Standard"/>
      </w:pPr>
      <w:r>
        <w:t>Der Erwachsene - adult</w:t>
      </w:r>
    </w:p>
    <w:p w:rsidR="00C616B9" w:rsidRDefault="00C616B9" w:rsidP="00C616B9">
      <w:pPr>
        <w:pStyle w:val="Standard"/>
      </w:pPr>
      <w:r>
        <w:t>Die Freunde – friends</w:t>
      </w:r>
    </w:p>
    <w:p w:rsidR="00C616B9" w:rsidRDefault="00C616B9" w:rsidP="00C616B9">
      <w:pPr>
        <w:pStyle w:val="Standard"/>
      </w:pPr>
      <w:r>
        <w:t>Die Freundin – girlfriend</w:t>
      </w:r>
    </w:p>
    <w:p w:rsidR="00C616B9" w:rsidRDefault="00C616B9" w:rsidP="00C616B9">
      <w:pPr>
        <w:pStyle w:val="Standard"/>
      </w:pPr>
      <w:r>
        <w:t xml:space="preserve">Damen – ladies </w:t>
      </w:r>
    </w:p>
    <w:p w:rsidR="00C616B9" w:rsidRDefault="00C616B9" w:rsidP="00C616B9">
      <w:pPr>
        <w:pStyle w:val="Standard"/>
      </w:pPr>
      <w:r>
        <w:t xml:space="preserve">Herr – gentleman / Herren </w:t>
      </w:r>
      <w:r>
        <w:t>–</w:t>
      </w:r>
      <w:r>
        <w:t xml:space="preserve"> gentlemen</w:t>
      </w:r>
    </w:p>
    <w:p w:rsidR="00747D8E" w:rsidRDefault="00747D8E" w:rsidP="00C616B9">
      <w:pPr>
        <w:pStyle w:val="Standard"/>
      </w:pPr>
      <w:r>
        <w:t>Nachbar - neighbor</w:t>
      </w:r>
    </w:p>
    <w:p w:rsidR="00C616B9" w:rsidRDefault="00C616B9" w:rsidP="00C616B9">
      <w:pPr>
        <w:pStyle w:val="Standard"/>
      </w:pPr>
      <w:r>
        <w:t>Das Mitglied – member</w:t>
      </w:r>
    </w:p>
    <w:p w:rsidR="00C616B9" w:rsidRDefault="00C616B9" w:rsidP="00C616B9">
      <w:pPr>
        <w:pStyle w:val="Standard"/>
      </w:pPr>
      <w:r>
        <w:t>Das Publikum – audience</w:t>
      </w:r>
    </w:p>
    <w:p w:rsidR="00C616B9" w:rsidRDefault="00C616B9" w:rsidP="00C616B9">
      <w:pPr>
        <w:pStyle w:val="Standard"/>
      </w:pPr>
      <w:r>
        <w:t>Die Gruppe - group</w:t>
      </w:r>
    </w:p>
    <w:p w:rsidR="00C616B9" w:rsidRDefault="00C616B9" w:rsidP="00C616B9">
      <w:pPr>
        <w:pStyle w:val="Standard"/>
      </w:pPr>
      <w:r>
        <w:t>Die Besucher – visitors</w:t>
      </w:r>
    </w:p>
    <w:p w:rsidR="00C616B9" w:rsidRDefault="00C616B9" w:rsidP="00C616B9">
      <w:pPr>
        <w:pStyle w:val="Standard"/>
      </w:pPr>
      <w:r>
        <w:t xml:space="preserve">Der gast – guest / </w:t>
      </w:r>
      <w:r w:rsidRPr="00C616B9">
        <w:t>Die Gaste - guests</w:t>
      </w:r>
    </w:p>
    <w:p w:rsidR="00C616B9" w:rsidRDefault="00C616B9" w:rsidP="00C616B9">
      <w:pPr>
        <w:pStyle w:val="Standard"/>
      </w:pPr>
      <w:r>
        <w:t>Der Anfanger – beginner</w:t>
      </w:r>
    </w:p>
    <w:p w:rsidR="00C616B9" w:rsidRDefault="00C616B9" w:rsidP="00C616B9">
      <w:pPr>
        <w:pStyle w:val="Standard"/>
      </w:pPr>
      <w:r>
        <w:t>Der Gegner - opponent</w:t>
      </w:r>
    </w:p>
    <w:p w:rsidR="00C616B9" w:rsidRDefault="00C616B9" w:rsidP="00C616B9">
      <w:pPr>
        <w:pStyle w:val="Standard"/>
      </w:pPr>
      <w:r>
        <w:t xml:space="preserve">Der Feind </w:t>
      </w:r>
      <w:r w:rsidR="007C67C7">
        <w:t>–</w:t>
      </w:r>
      <w:r w:rsidR="00E95196">
        <w:t xml:space="preserve"> enem</w:t>
      </w:r>
    </w:p>
    <w:p w:rsidR="00E95196" w:rsidRDefault="00E95196" w:rsidP="00C616B9">
      <w:pPr>
        <w:pStyle w:val="Standard"/>
      </w:pPr>
      <w:r>
        <w:t xml:space="preserve">Fan – fan </w:t>
      </w:r>
    </w:p>
    <w:p w:rsidR="00D5378D" w:rsidRDefault="007C67C7">
      <w:pPr>
        <w:pStyle w:val="Standard"/>
      </w:pPr>
      <w:r>
        <w:t>Vegetarier - vegetarian</w:t>
      </w:r>
    </w:p>
    <w:p w:rsidR="00D5378D" w:rsidRPr="00D5378D" w:rsidRDefault="00D5378D">
      <w:pPr>
        <w:pStyle w:val="Standard"/>
        <w:rPr>
          <w:b/>
          <w:color w:val="FF0000"/>
          <w:sz w:val="24"/>
          <w:u w:val="single"/>
        </w:rPr>
      </w:pPr>
      <w:bookmarkStart w:id="0" w:name="_GoBack"/>
      <w:bookmarkEnd w:id="0"/>
      <w:r w:rsidRPr="00D5378D">
        <w:rPr>
          <w:b/>
          <w:color w:val="FF0000"/>
          <w:sz w:val="24"/>
          <w:u w:val="single"/>
        </w:rPr>
        <w:lastRenderedPageBreak/>
        <w:t>DOOKREŚLENIA</w:t>
      </w:r>
    </w:p>
    <w:p w:rsidR="002C665D" w:rsidRDefault="002C665D">
      <w:pPr>
        <w:pStyle w:val="Standard"/>
      </w:pPr>
      <w:r>
        <w:t>Niemand anderes – nobody else</w:t>
      </w:r>
    </w:p>
    <w:p w:rsidR="002C665D" w:rsidRDefault="002C665D">
      <w:pPr>
        <w:pStyle w:val="Standard"/>
      </w:pPr>
      <w:r>
        <w:t>Kurz – brief</w:t>
      </w:r>
    </w:p>
    <w:p w:rsidR="00C616B9" w:rsidRDefault="00C616B9">
      <w:pPr>
        <w:pStyle w:val="Standard"/>
      </w:pPr>
      <w:r w:rsidRPr="00C616B9">
        <w:t>Richtig – correct</w:t>
      </w:r>
    </w:p>
    <w:p w:rsidR="002C665D" w:rsidRDefault="002C665D">
      <w:pPr>
        <w:pStyle w:val="Standard"/>
      </w:pPr>
      <w:r>
        <w:t>Ist aus Zucker – is made of sugar</w:t>
      </w:r>
    </w:p>
    <w:p w:rsidR="00E205C1" w:rsidRDefault="00E205C1">
      <w:pPr>
        <w:pStyle w:val="Standard"/>
      </w:pPr>
      <w:r>
        <w:t>Ja order nein – yes or not</w:t>
      </w:r>
    </w:p>
    <w:p w:rsidR="00C616B9" w:rsidRDefault="00C616B9">
      <w:pPr>
        <w:pStyle w:val="Standard"/>
      </w:pPr>
      <w:r>
        <w:t>Laufe die Treppe hoch – walking up the stairs</w:t>
      </w:r>
    </w:p>
    <w:p w:rsidR="00CC7189" w:rsidRDefault="00CC7189">
      <w:pPr>
        <w:pStyle w:val="Standard"/>
      </w:pPr>
      <w:r>
        <w:t>Geht es gut – doing well</w:t>
      </w:r>
    </w:p>
    <w:p w:rsidR="00C616B9" w:rsidRDefault="00C616B9">
      <w:pPr>
        <w:pStyle w:val="Standard"/>
      </w:pPr>
    </w:p>
    <w:p w:rsidR="00C616B9" w:rsidRDefault="00C616B9">
      <w:pPr>
        <w:pStyle w:val="Standard"/>
      </w:pPr>
    </w:p>
    <w:p w:rsidR="00F64999" w:rsidRPr="00F64999" w:rsidRDefault="00F64999">
      <w:pPr>
        <w:pStyle w:val="Standard"/>
        <w:rPr>
          <w:b/>
        </w:rPr>
      </w:pPr>
    </w:p>
    <w:p w:rsidR="002C665D" w:rsidRDefault="002C665D">
      <w:pPr>
        <w:pStyle w:val="Standard"/>
      </w:pPr>
    </w:p>
    <w:p w:rsidR="001A4DCA" w:rsidRDefault="001A4DCA">
      <w:pPr>
        <w:pStyle w:val="Standard"/>
      </w:pPr>
    </w:p>
    <w:p w:rsidR="000F038C" w:rsidRDefault="000F038C">
      <w:pPr>
        <w:pStyle w:val="Standard"/>
      </w:pPr>
    </w:p>
    <w:p w:rsidR="000F038C" w:rsidRDefault="000F038C">
      <w:pPr>
        <w:pStyle w:val="Standard"/>
      </w:pPr>
    </w:p>
    <w:p w:rsidR="006F2CDE" w:rsidRDefault="006F2CDE">
      <w:pPr>
        <w:pStyle w:val="Standard"/>
      </w:pPr>
    </w:p>
    <w:p w:rsidR="00CE56E2" w:rsidRDefault="00CE56E2">
      <w:pPr>
        <w:pStyle w:val="Standard"/>
      </w:pPr>
    </w:p>
    <w:p w:rsidR="00CE56E2" w:rsidRDefault="00CE56E2">
      <w:pPr>
        <w:pStyle w:val="Standard"/>
      </w:pPr>
    </w:p>
    <w:p w:rsidR="00CE56E2" w:rsidRDefault="00CE56E2">
      <w:pPr>
        <w:pStyle w:val="Standard"/>
        <w:rPr>
          <w:b/>
          <w:color w:val="FF0000"/>
          <w:u w:val="single"/>
        </w:rPr>
      </w:pPr>
    </w:p>
    <w:p w:rsidR="00CE56E2" w:rsidRDefault="00CE56E2">
      <w:pPr>
        <w:pStyle w:val="Standard"/>
      </w:pPr>
    </w:p>
    <w:p w:rsidR="00CE56E2" w:rsidRDefault="00CE56E2">
      <w:pPr>
        <w:pStyle w:val="Standard"/>
      </w:pPr>
    </w:p>
    <w:p w:rsidR="00CE56E2" w:rsidRDefault="00CE56E2">
      <w:pPr>
        <w:pStyle w:val="Standard"/>
      </w:pPr>
    </w:p>
    <w:p w:rsidR="00CE56E2" w:rsidRDefault="00CE56E2">
      <w:pPr>
        <w:pStyle w:val="Standard"/>
      </w:pPr>
    </w:p>
    <w:sectPr w:rsidR="00CE56E2">
      <w:type w:val="continuous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11C" w:rsidRDefault="0057011C">
      <w:pPr>
        <w:spacing w:after="0"/>
      </w:pPr>
      <w:r>
        <w:separator/>
      </w:r>
    </w:p>
  </w:endnote>
  <w:endnote w:type="continuationSeparator" w:id="0">
    <w:p w:rsidR="0057011C" w:rsidRDefault="005701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11C" w:rsidRDefault="0057011C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57011C" w:rsidRDefault="0057011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E2"/>
    <w:rsid w:val="000F038C"/>
    <w:rsid w:val="001560AE"/>
    <w:rsid w:val="00186476"/>
    <w:rsid w:val="001913D3"/>
    <w:rsid w:val="001A4DCA"/>
    <w:rsid w:val="001C6B09"/>
    <w:rsid w:val="0021136D"/>
    <w:rsid w:val="002C665D"/>
    <w:rsid w:val="002F6761"/>
    <w:rsid w:val="00360490"/>
    <w:rsid w:val="00373BFA"/>
    <w:rsid w:val="00415F35"/>
    <w:rsid w:val="004811CF"/>
    <w:rsid w:val="0057011C"/>
    <w:rsid w:val="006F2CDE"/>
    <w:rsid w:val="00747D8E"/>
    <w:rsid w:val="00795AFA"/>
    <w:rsid w:val="007C67C7"/>
    <w:rsid w:val="008B18E9"/>
    <w:rsid w:val="00914401"/>
    <w:rsid w:val="00972DE2"/>
    <w:rsid w:val="00A85F94"/>
    <w:rsid w:val="00BA1807"/>
    <w:rsid w:val="00C616B9"/>
    <w:rsid w:val="00C86D62"/>
    <w:rsid w:val="00CC7189"/>
    <w:rsid w:val="00CE56E2"/>
    <w:rsid w:val="00D5378D"/>
    <w:rsid w:val="00D82896"/>
    <w:rsid w:val="00DD0E13"/>
    <w:rsid w:val="00E205C1"/>
    <w:rsid w:val="00E72502"/>
    <w:rsid w:val="00E95196"/>
    <w:rsid w:val="00F64999"/>
    <w:rsid w:val="00F9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C39BA"/>
  <w15:docId w15:val="{14C4187F-6239-45F4-959F-0A90E0A8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F"/>
        <w:kern w:val="3"/>
        <w:sz w:val="22"/>
        <w:szCs w:val="22"/>
        <w:lang w:val="pl-PL" w:eastAsia="en-US" w:bidi="ar-SA"/>
      </w:rPr>
    </w:rPrDefault>
    <w:pPrDefault>
      <w:pPr>
        <w:widowControl w:val="0"/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E72502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E72502"/>
  </w:style>
  <w:style w:type="paragraph" w:styleId="Stopka">
    <w:name w:val="footer"/>
    <w:basedOn w:val="Normalny"/>
    <w:link w:val="StopkaZnak"/>
    <w:uiPriority w:val="99"/>
    <w:unhideWhenUsed/>
    <w:rsid w:val="00E72502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E72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18</Pages>
  <Words>2060</Words>
  <Characters>12360</Characters>
  <Application>Microsoft Office Word</Application>
  <DocSecurity>0</DocSecurity>
  <Lines>103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</dc:creator>
  <cp:lastModifiedBy>Paulina</cp:lastModifiedBy>
  <cp:revision>28</cp:revision>
  <cp:lastPrinted>2018-12-28T11:18:00Z</cp:lastPrinted>
  <dcterms:created xsi:type="dcterms:W3CDTF">2018-12-30T15:19:00Z</dcterms:created>
  <dcterms:modified xsi:type="dcterms:W3CDTF">2019-02-13T11:40:00Z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